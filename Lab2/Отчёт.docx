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A7661" w14:textId="77777777" w:rsidR="00FE1CD7" w:rsidRDefault="003406D3" w:rsidP="003406D3">
      <w:pPr>
        <w:pStyle w:val="a7"/>
        <w:spacing w:after="280"/>
        <w:contextualSpacing w:val="0"/>
        <w:jc w:val="center"/>
      </w:pPr>
      <w:r>
        <w:t>Министерство образования Республики Беларусь</w:t>
      </w:r>
    </w:p>
    <w:p w14:paraId="40CC5934" w14:textId="77777777" w:rsidR="003406D3" w:rsidRDefault="003406D3" w:rsidP="003406D3">
      <w:pPr>
        <w:pStyle w:val="a7"/>
        <w:jc w:val="center"/>
      </w:pPr>
      <w:r>
        <w:t>Учреждение образования</w:t>
      </w:r>
    </w:p>
    <w:p w14:paraId="7A87044B" w14:textId="77777777" w:rsidR="003406D3" w:rsidRPr="004F7204" w:rsidRDefault="003406D3" w:rsidP="003406D3">
      <w:pPr>
        <w:pStyle w:val="a7"/>
        <w:jc w:val="center"/>
        <w:rPr>
          <w:caps/>
        </w:rPr>
      </w:pPr>
      <w:r w:rsidRPr="004F7204">
        <w:rPr>
          <w:caps/>
        </w:rPr>
        <w:t>Белорусский государственный университет</w:t>
      </w:r>
    </w:p>
    <w:p w14:paraId="28BC9A5F" w14:textId="77777777" w:rsidR="003406D3" w:rsidRPr="004F7204" w:rsidRDefault="003406D3" w:rsidP="003406D3">
      <w:pPr>
        <w:pStyle w:val="a7"/>
        <w:spacing w:after="280"/>
        <w:contextualSpacing w:val="0"/>
        <w:jc w:val="center"/>
        <w:rPr>
          <w:caps/>
        </w:rPr>
      </w:pPr>
      <w:r w:rsidRPr="004F7204">
        <w:rPr>
          <w:caps/>
        </w:rPr>
        <w:t>информатики и радиоэлектроники</w:t>
      </w:r>
    </w:p>
    <w:p w14:paraId="667B025B" w14:textId="77777777" w:rsidR="003406D3" w:rsidRDefault="003406D3" w:rsidP="003406D3">
      <w:pPr>
        <w:pStyle w:val="a7"/>
        <w:spacing w:after="280"/>
        <w:contextualSpacing w:val="0"/>
      </w:pPr>
      <w:r>
        <w:t>Факультет компьютерных систем и сетей</w:t>
      </w:r>
    </w:p>
    <w:p w14:paraId="181640B7" w14:textId="77777777" w:rsidR="003406D3" w:rsidRDefault="003406D3" w:rsidP="003406D3">
      <w:pPr>
        <w:pStyle w:val="a7"/>
        <w:spacing w:after="280"/>
        <w:contextualSpacing w:val="0"/>
      </w:pPr>
      <w:r>
        <w:t>Кафедра электронных вычислительных машин</w:t>
      </w:r>
    </w:p>
    <w:p w14:paraId="28BD7649" w14:textId="77777777" w:rsidR="004F7204" w:rsidRPr="004F7204" w:rsidRDefault="004F2A46" w:rsidP="004F2A46">
      <w:pPr>
        <w:tabs>
          <w:tab w:val="left" w:pos="1616"/>
        </w:tabs>
        <w:spacing w:after="1960"/>
        <w:ind w:firstLine="0"/>
      </w:pPr>
      <w:r>
        <w:t>Дисциплина:</w:t>
      </w:r>
      <w:r>
        <w:tab/>
        <w:t>Схемотехника</w:t>
      </w:r>
    </w:p>
    <w:p w14:paraId="076FA524" w14:textId="53FF6EF6" w:rsidR="003406D3" w:rsidRPr="001771C8" w:rsidRDefault="004F2A46" w:rsidP="00D4349C">
      <w:pPr>
        <w:pStyle w:val="a7"/>
        <w:jc w:val="center"/>
        <w:rPr>
          <w:caps/>
        </w:rPr>
      </w:pPr>
      <w:r>
        <w:rPr>
          <w:caps/>
        </w:rPr>
        <w:t xml:space="preserve">Лабораторная работа № </w:t>
      </w:r>
      <w:r w:rsidR="001771C8" w:rsidRPr="00E81A0D">
        <w:rPr>
          <w:caps/>
        </w:rPr>
        <w:t>2</w:t>
      </w:r>
    </w:p>
    <w:p w14:paraId="611F08A7" w14:textId="77777777" w:rsidR="003406D3" w:rsidRDefault="003406D3" w:rsidP="00D4349C">
      <w:pPr>
        <w:pStyle w:val="a7"/>
        <w:spacing w:after="280"/>
        <w:contextualSpacing w:val="0"/>
        <w:jc w:val="center"/>
      </w:pPr>
      <w:r>
        <w:t>на тему</w:t>
      </w:r>
    </w:p>
    <w:p w14:paraId="7E9BDFCE" w14:textId="77777777" w:rsidR="00633218" w:rsidRPr="00140688" w:rsidRDefault="00140688" w:rsidP="00140688">
      <w:pPr>
        <w:pStyle w:val="a7"/>
        <w:contextualSpacing w:val="0"/>
        <w:jc w:val="center"/>
        <w:rPr>
          <w:caps/>
        </w:rPr>
      </w:pPr>
      <w:r w:rsidRPr="00140688">
        <w:rPr>
          <w:caps/>
        </w:rPr>
        <w:t>Исследование характеристик</w:t>
      </w:r>
    </w:p>
    <w:p w14:paraId="3CE5ECAE" w14:textId="3626C11B" w:rsidR="00140688" w:rsidRPr="00140688" w:rsidRDefault="00B72516" w:rsidP="00AD0884">
      <w:pPr>
        <w:pStyle w:val="a7"/>
        <w:spacing w:after="2520"/>
        <w:contextualSpacing w:val="0"/>
        <w:jc w:val="center"/>
        <w:rPr>
          <w:caps/>
        </w:rPr>
      </w:pPr>
      <w:r>
        <w:rPr>
          <w:caps/>
        </w:rPr>
        <w:t>ПОЛЕВОГО</w:t>
      </w:r>
      <w:r w:rsidR="00140688" w:rsidRPr="00140688">
        <w:rPr>
          <w:caps/>
        </w:rPr>
        <w:t xml:space="preserve"> транзистора</w:t>
      </w:r>
    </w:p>
    <w:p w14:paraId="5BB59904" w14:textId="77777777" w:rsidR="00633218" w:rsidRDefault="00633218" w:rsidP="00633218">
      <w:pPr>
        <w:pStyle w:val="a7"/>
        <w:tabs>
          <w:tab w:val="right" w:pos="9356"/>
        </w:tabs>
        <w:contextualSpacing w:val="0"/>
        <w:jc w:val="left"/>
      </w:pPr>
      <w:r>
        <w:t>Выполнил</w:t>
      </w:r>
      <w:r w:rsidR="004F2A46">
        <w:t>и</w:t>
      </w:r>
      <w:r>
        <w:t>:</w:t>
      </w:r>
      <w:r w:rsidR="004F2A46">
        <w:t xml:space="preserve"> </w:t>
      </w:r>
      <w:r>
        <w:tab/>
        <w:t>Проверил:</w:t>
      </w:r>
    </w:p>
    <w:p w14:paraId="60BC0512" w14:textId="77777777" w:rsidR="00633218" w:rsidRDefault="00633218" w:rsidP="00633218">
      <w:pPr>
        <w:pStyle w:val="a7"/>
        <w:tabs>
          <w:tab w:val="right" w:pos="9356"/>
        </w:tabs>
        <w:contextualSpacing w:val="0"/>
        <w:jc w:val="left"/>
      </w:pPr>
      <w:r>
        <w:t>студент</w:t>
      </w:r>
      <w:r w:rsidR="004F2A46">
        <w:t>ы гр. 050504</w:t>
      </w:r>
      <w:r w:rsidR="004F2A46">
        <w:tab/>
        <w:t>ассист. каф. ЭВМ</w:t>
      </w:r>
    </w:p>
    <w:p w14:paraId="281B5C7B" w14:textId="00B11BF9" w:rsidR="00633218" w:rsidRDefault="00D265D0" w:rsidP="00633218">
      <w:pPr>
        <w:pStyle w:val="a7"/>
        <w:tabs>
          <w:tab w:val="right" w:pos="9356"/>
        </w:tabs>
        <w:contextualSpacing w:val="0"/>
        <w:jc w:val="left"/>
      </w:pPr>
      <w:r>
        <w:t>Чеботарёв В.С.</w:t>
      </w:r>
      <w:r w:rsidR="004F2A46">
        <w:tab/>
        <w:t>Жук Д. С.</w:t>
      </w:r>
    </w:p>
    <w:p w14:paraId="3CB7A576" w14:textId="74355C47" w:rsidR="004F2A46" w:rsidRDefault="00D265D0" w:rsidP="00633218">
      <w:pPr>
        <w:pStyle w:val="a7"/>
        <w:tabs>
          <w:tab w:val="right" w:pos="9356"/>
        </w:tabs>
        <w:contextualSpacing w:val="0"/>
        <w:jc w:val="left"/>
      </w:pPr>
      <w:r>
        <w:t>Мороз А.Н.</w:t>
      </w:r>
    </w:p>
    <w:p w14:paraId="27F190D6" w14:textId="77777777" w:rsidR="005624D5" w:rsidRDefault="005624D5" w:rsidP="00633218">
      <w:pPr>
        <w:pStyle w:val="a7"/>
        <w:tabs>
          <w:tab w:val="right" w:pos="9356"/>
        </w:tabs>
        <w:contextualSpacing w:val="0"/>
        <w:jc w:val="left"/>
      </w:pPr>
    </w:p>
    <w:p w14:paraId="47BE26E8" w14:textId="77777777" w:rsidR="00D265D0" w:rsidRPr="00D265D0" w:rsidRDefault="00D265D0" w:rsidP="00D265D0"/>
    <w:p w14:paraId="1D59B0DE" w14:textId="77777777" w:rsidR="00D265D0" w:rsidRPr="00D265D0" w:rsidRDefault="00D265D0" w:rsidP="00D265D0"/>
    <w:p w14:paraId="617C9373" w14:textId="77777777" w:rsidR="00D265D0" w:rsidRPr="00D265D0" w:rsidRDefault="00D265D0" w:rsidP="00D265D0"/>
    <w:p w14:paraId="1D780036" w14:textId="77777777" w:rsidR="00D265D0" w:rsidRPr="00D265D0" w:rsidRDefault="00D265D0" w:rsidP="00D265D0"/>
    <w:p w14:paraId="42C482B9" w14:textId="77777777" w:rsidR="00D265D0" w:rsidRDefault="00D265D0" w:rsidP="00D265D0"/>
    <w:p w14:paraId="7B134BD9" w14:textId="77777777" w:rsidR="00D265D0" w:rsidRPr="00D265D0" w:rsidRDefault="00D265D0" w:rsidP="00D265D0"/>
    <w:p w14:paraId="137B2C31" w14:textId="77777777" w:rsidR="00D265D0" w:rsidRDefault="00D265D0" w:rsidP="00D265D0"/>
    <w:p w14:paraId="7C91852C" w14:textId="77777777" w:rsidR="00D265D0" w:rsidRDefault="00D265D0" w:rsidP="00D265D0"/>
    <w:p w14:paraId="757E6793" w14:textId="6C37774B" w:rsidR="00D265D0" w:rsidRPr="00D265D0" w:rsidRDefault="00D265D0" w:rsidP="00D265D0">
      <w:pPr>
        <w:tabs>
          <w:tab w:val="center" w:pos="5031"/>
        </w:tabs>
        <w:sectPr w:rsidR="00D265D0" w:rsidRPr="00D265D0" w:rsidSect="003406D3">
          <w:pgSz w:w="11906" w:h="16838"/>
          <w:pgMar w:top="1134" w:right="851" w:bottom="1531" w:left="1701" w:header="0" w:footer="1531" w:gutter="0"/>
          <w:cols w:space="708"/>
          <w:docGrid w:linePitch="381"/>
        </w:sectPr>
      </w:pPr>
      <w:r>
        <w:t xml:space="preserve">                                          Минск 2022</w:t>
      </w:r>
    </w:p>
    <w:p w14:paraId="6C538458" w14:textId="77777777" w:rsidR="003406D3" w:rsidRDefault="00633218" w:rsidP="00633218">
      <w:pPr>
        <w:pStyle w:val="1"/>
      </w:pPr>
      <w:r>
        <w:lastRenderedPageBreak/>
        <w:t>Цель работы</w:t>
      </w:r>
    </w:p>
    <w:p w14:paraId="5B09140F" w14:textId="0F32B2E8" w:rsidR="00633218" w:rsidRDefault="006C5001" w:rsidP="006C5001">
      <w:pPr>
        <w:spacing w:after="0"/>
      </w:pPr>
      <w:r>
        <w:t>Целью работы является:</w:t>
      </w:r>
    </w:p>
    <w:p w14:paraId="114DFB28" w14:textId="77777777" w:rsidR="00B72516" w:rsidRDefault="00B72516" w:rsidP="00B72516">
      <w:pPr>
        <w:pStyle w:val="ab"/>
        <w:numPr>
          <w:ilvl w:val="0"/>
          <w:numId w:val="18"/>
        </w:numPr>
        <w:spacing w:after="0"/>
      </w:pPr>
      <w:r>
        <w:t>получение передаточной характеристики полевого транзистора в</w:t>
      </w:r>
    </w:p>
    <w:p w14:paraId="0DF480AD" w14:textId="5A03B632" w:rsidR="00B72516" w:rsidRPr="00B72516" w:rsidRDefault="00B72516" w:rsidP="00B72516">
      <w:pPr>
        <w:spacing w:after="0"/>
        <w:ind w:firstLine="0"/>
      </w:pPr>
      <w:r>
        <w:t>схеме с общим истоком</w:t>
      </w:r>
      <w:r>
        <w:rPr>
          <w:lang w:val="en-US"/>
        </w:rPr>
        <w:t>;</w:t>
      </w:r>
    </w:p>
    <w:p w14:paraId="0978676D" w14:textId="77777777" w:rsidR="00B72516" w:rsidRPr="00B72516" w:rsidRDefault="00B72516" w:rsidP="00B72516">
      <w:pPr>
        <w:pStyle w:val="ab"/>
        <w:numPr>
          <w:ilvl w:val="0"/>
          <w:numId w:val="18"/>
        </w:numPr>
        <w:spacing w:after="0"/>
      </w:pPr>
      <w:r w:rsidRPr="00B72516">
        <w:t>получение зависимости сопротивления канала полевого транзистора</w:t>
      </w:r>
    </w:p>
    <w:p w14:paraId="6B2478A4" w14:textId="77777777" w:rsidR="00B72516" w:rsidRPr="00B72516" w:rsidRDefault="00B72516" w:rsidP="00B72516">
      <w:pPr>
        <w:spacing w:after="0"/>
        <w:ind w:firstLine="0"/>
      </w:pPr>
      <w:r w:rsidRPr="00B72516">
        <w:t>от напряжения затвор-исток;</w:t>
      </w:r>
    </w:p>
    <w:p w14:paraId="740F2290" w14:textId="77777777" w:rsidR="005D6272" w:rsidRPr="005D6272" w:rsidRDefault="005D6272" w:rsidP="005D6272">
      <w:pPr>
        <w:pStyle w:val="ab"/>
        <w:numPr>
          <w:ilvl w:val="0"/>
          <w:numId w:val="18"/>
        </w:numPr>
        <w:spacing w:after="0"/>
      </w:pPr>
      <w:r w:rsidRPr="005D6272">
        <w:t>получение семейства выходных характеристик полевого транзистора</w:t>
      </w:r>
    </w:p>
    <w:p w14:paraId="03ADE501" w14:textId="77777777" w:rsidR="005D6272" w:rsidRPr="005D6272" w:rsidRDefault="005D6272" w:rsidP="005D6272">
      <w:pPr>
        <w:spacing w:after="0"/>
        <w:ind w:firstLine="0"/>
      </w:pPr>
      <w:r w:rsidRPr="005D6272">
        <w:t>в схеме с общим истоком;</w:t>
      </w:r>
    </w:p>
    <w:p w14:paraId="291DED76" w14:textId="6892533E" w:rsidR="00B72516" w:rsidRPr="00D265D0" w:rsidRDefault="005D6272" w:rsidP="005D6272">
      <w:pPr>
        <w:pStyle w:val="af8"/>
        <w:numPr>
          <w:ilvl w:val="0"/>
          <w:numId w:val="18"/>
        </w:numPr>
        <w:spacing w:before="0" w:beforeAutospacing="0"/>
      </w:pPr>
      <w:r>
        <w:rPr>
          <w:rFonts w:ascii="TimesNewRomanPSMT" w:hAnsi="TimesNewRomanPSMT"/>
          <w:sz w:val="28"/>
          <w:szCs w:val="28"/>
        </w:rPr>
        <w:t xml:space="preserve">исследование работы транзисторного каскада с общим истоком. </w:t>
      </w:r>
    </w:p>
    <w:p w14:paraId="50905FAB" w14:textId="4DB2FD69" w:rsidR="00D265D0" w:rsidRDefault="00D265D0" w:rsidP="00D265D0">
      <w:pPr>
        <w:pStyle w:val="af8"/>
        <w:spacing w:before="0" w:beforeAutospacing="0"/>
        <w:rPr>
          <w:rFonts w:ascii="TimesNewRomanPSMT" w:hAnsi="TimesNewRomanPSMT"/>
          <w:sz w:val="28"/>
          <w:szCs w:val="28"/>
        </w:rPr>
      </w:pPr>
    </w:p>
    <w:p w14:paraId="66B07A43" w14:textId="1A060336" w:rsidR="00D265D0" w:rsidRDefault="00D265D0" w:rsidP="00D265D0">
      <w:pPr>
        <w:pStyle w:val="1"/>
      </w:pPr>
      <w:r>
        <w:t>ИСХОДНЫЕ ДАННЫЕ</w:t>
      </w:r>
    </w:p>
    <w:p w14:paraId="62F3DB13" w14:textId="77777777" w:rsidR="00D265D0" w:rsidRDefault="00D265D0" w:rsidP="00D265D0">
      <w:r>
        <w:t xml:space="preserve">В состав лабораторного стенда входят: </w:t>
      </w:r>
    </w:p>
    <w:p w14:paraId="71592744" w14:textId="256D08B5" w:rsidR="00D265D0" w:rsidRDefault="00D265D0" w:rsidP="00D265D0">
      <w:pPr>
        <w:pStyle w:val="ab"/>
        <w:numPr>
          <w:ilvl w:val="0"/>
          <w:numId w:val="23"/>
        </w:numPr>
        <w:jc w:val="left"/>
      </w:pPr>
      <w:r>
        <w:t>базовый лабораторный стенд</w:t>
      </w:r>
      <w:r w:rsidRPr="00D265D0">
        <w:t>;</w:t>
      </w:r>
    </w:p>
    <w:p w14:paraId="73B5E743" w14:textId="435D61EC" w:rsidR="00D265D0" w:rsidRPr="00D265D0" w:rsidRDefault="00D265D0" w:rsidP="00D265D0">
      <w:pPr>
        <w:pStyle w:val="ab"/>
        <w:numPr>
          <w:ilvl w:val="0"/>
          <w:numId w:val="23"/>
        </w:numPr>
      </w:pPr>
      <w:r>
        <w:t>лабораторный модуль Lab5А для исследования характеристик полевого транзистора типа КП303В</w:t>
      </w:r>
      <w:r w:rsidRPr="00D265D0">
        <w:t xml:space="preserve"> (</w:t>
      </w:r>
      <w:r>
        <w:t>рисунок 2.1).</w:t>
      </w:r>
    </w:p>
    <w:p w14:paraId="429C4167" w14:textId="2A56298B" w:rsidR="005D6272" w:rsidRDefault="00D265D0" w:rsidP="00D265D0">
      <w:pPr>
        <w:pStyle w:val="af8"/>
        <w:spacing w:before="0" w:beforeAutospacing="0"/>
        <w:jc w:val="center"/>
        <w:rPr>
          <w:rFonts w:ascii="TimesNewRomanPSMT" w:hAnsi="TimesNewRomanPSMT"/>
          <w:b/>
          <w:bCs/>
          <w:sz w:val="30"/>
          <w:szCs w:val="32"/>
        </w:rPr>
      </w:pPr>
      <w:r>
        <w:rPr>
          <w:noProof/>
        </w:rPr>
        <w:drawing>
          <wp:inline distT="0" distB="0" distL="0" distR="0" wp14:anchorId="468472E4" wp14:editId="7FBCF63F">
            <wp:extent cx="2425809" cy="2628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960" cy="263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4DC1" w14:textId="445E29B9" w:rsidR="00D265D0" w:rsidRDefault="00D265D0" w:rsidP="00B87828">
      <w:pPr>
        <w:pStyle w:val="af8"/>
        <w:spacing w:before="0" w:beforeAutospacing="0"/>
        <w:ind w:left="992" w:firstLine="709"/>
        <w:jc w:val="center"/>
        <w:rPr>
          <w:sz w:val="28"/>
          <w:szCs w:val="28"/>
        </w:rPr>
      </w:pPr>
      <w:r w:rsidRPr="00B87828">
        <w:rPr>
          <w:sz w:val="28"/>
          <w:szCs w:val="28"/>
        </w:rPr>
        <w:t>Рис 2.1</w:t>
      </w:r>
      <w:r w:rsidR="00B87828">
        <w:rPr>
          <w:sz w:val="28"/>
          <w:szCs w:val="28"/>
          <w:lang w:val="en-US"/>
        </w:rPr>
        <w:t>.</w:t>
      </w:r>
      <w:r w:rsidRPr="00B87828">
        <w:rPr>
          <w:sz w:val="28"/>
          <w:szCs w:val="28"/>
        </w:rPr>
        <w:t xml:space="preserve"> </w:t>
      </w:r>
      <w:r w:rsidRPr="00B87828">
        <w:rPr>
          <w:sz w:val="28"/>
          <w:szCs w:val="28"/>
        </w:rPr>
        <w:softHyphen/>
      </w:r>
      <w:r w:rsidRPr="00B87828">
        <w:rPr>
          <w:sz w:val="28"/>
          <w:szCs w:val="28"/>
        </w:rPr>
        <w:softHyphen/>
      </w:r>
      <w:r w:rsidR="00B87828">
        <w:rPr>
          <w:sz w:val="28"/>
          <w:szCs w:val="28"/>
        </w:rPr>
        <w:softHyphen/>
      </w:r>
      <w:r w:rsidR="00B87828" w:rsidRPr="00B87828">
        <w:rPr>
          <w:sz w:val="28"/>
          <w:szCs w:val="28"/>
        </w:rPr>
        <w:t>–</w:t>
      </w:r>
      <w:r w:rsidRPr="00B87828">
        <w:rPr>
          <w:sz w:val="28"/>
          <w:szCs w:val="28"/>
        </w:rPr>
        <w:t xml:space="preserve"> Внешний вид модуля Lab5А для исследования   характеристик полевого </w:t>
      </w:r>
      <w:r w:rsidR="00B87828" w:rsidRPr="00B87828">
        <w:rPr>
          <w:sz w:val="28"/>
          <w:szCs w:val="28"/>
        </w:rPr>
        <w:t xml:space="preserve">    </w:t>
      </w:r>
      <w:r w:rsidRPr="00B87828">
        <w:rPr>
          <w:sz w:val="28"/>
          <w:szCs w:val="28"/>
        </w:rPr>
        <w:t>транзистора</w:t>
      </w:r>
    </w:p>
    <w:p w14:paraId="4866E7B0" w14:textId="5AC3FD2A" w:rsidR="00B87828" w:rsidRDefault="00B87828" w:rsidP="00B87828">
      <w:pPr>
        <w:pStyle w:val="af8"/>
        <w:spacing w:before="0" w:beforeAutospacing="0"/>
        <w:ind w:left="992" w:firstLine="709"/>
        <w:jc w:val="center"/>
        <w:rPr>
          <w:rFonts w:ascii="TimesNewRomanPSMT" w:hAnsi="TimesNewRomanPSMT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E67126" wp14:editId="3B8FB531">
            <wp:extent cx="2390476" cy="2247619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2661" w14:textId="703F12A6" w:rsidR="00B87828" w:rsidRPr="00B87828" w:rsidRDefault="00B87828" w:rsidP="00B87828">
      <w:pPr>
        <w:pStyle w:val="af8"/>
        <w:spacing w:before="0" w:beforeAutospacing="0"/>
        <w:ind w:left="1701"/>
        <w:jc w:val="center"/>
        <w:rPr>
          <w:rFonts w:ascii="TimesNewRomanPSMT" w:hAnsi="TimesNewRomanPSMT"/>
          <w:sz w:val="28"/>
          <w:szCs w:val="28"/>
        </w:rPr>
      </w:pPr>
      <w:r w:rsidRPr="00B87828">
        <w:rPr>
          <w:sz w:val="28"/>
          <w:szCs w:val="28"/>
        </w:rPr>
        <w:t xml:space="preserve">Рис. </w:t>
      </w:r>
      <w:r>
        <w:rPr>
          <w:sz w:val="28"/>
          <w:szCs w:val="28"/>
        </w:rPr>
        <w:t>2</w:t>
      </w:r>
      <w:r w:rsidRPr="00B87828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B87828">
        <w:rPr>
          <w:sz w:val="28"/>
          <w:szCs w:val="28"/>
        </w:rPr>
        <w:t>. – Принципиальная электрическая схема для исследования характеристик полевого транзистора</w:t>
      </w:r>
    </w:p>
    <w:p w14:paraId="437AD7FE" w14:textId="77777777" w:rsidR="00B87828" w:rsidRPr="00B87828" w:rsidRDefault="00B87828" w:rsidP="00B87828">
      <w:pPr>
        <w:pStyle w:val="af8"/>
        <w:spacing w:before="0" w:beforeAutospacing="0"/>
        <w:ind w:left="992" w:firstLine="709"/>
        <w:jc w:val="center"/>
        <w:rPr>
          <w:rFonts w:ascii="TimesNewRomanPSMT" w:hAnsi="TimesNewRomanPSMT"/>
          <w:b/>
          <w:bCs/>
          <w:sz w:val="28"/>
          <w:szCs w:val="28"/>
        </w:rPr>
      </w:pPr>
    </w:p>
    <w:p w14:paraId="4F6890DB" w14:textId="6927A9F3" w:rsidR="004F2A46" w:rsidRDefault="004F2A46" w:rsidP="004F2A46">
      <w:pPr>
        <w:pStyle w:val="1"/>
      </w:pPr>
      <w:r>
        <w:t>Ход работы</w:t>
      </w:r>
    </w:p>
    <w:p w14:paraId="45A30090" w14:textId="21C1270B" w:rsidR="00B63732" w:rsidRDefault="005D6272" w:rsidP="00B63732">
      <w:pPr>
        <w:pStyle w:val="2"/>
      </w:pPr>
      <w:r>
        <w:t>Получение передаточной характеристики полевого транзистора в схеме с общим истоком</w:t>
      </w:r>
    </w:p>
    <w:p w14:paraId="0AB0A59C" w14:textId="5871543F" w:rsidR="001257B9" w:rsidRPr="001257B9" w:rsidRDefault="001257B9" w:rsidP="001257B9">
      <w:pPr>
        <w:spacing w:after="0"/>
        <w:contextualSpacing w:val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257B9">
        <w:rPr>
          <w:rFonts w:eastAsia="Times New Roman" w:cs="Times New Roman"/>
          <w:color w:val="000000"/>
          <w:szCs w:val="28"/>
          <w:lang w:eastAsia="ru-RU"/>
        </w:rPr>
        <w:t xml:space="preserve">Для получения передаточной характеристики нужно подключить схему на рисунке </w:t>
      </w:r>
      <w:r w:rsidR="00D265D0">
        <w:rPr>
          <w:rFonts w:eastAsia="Times New Roman" w:cs="Times New Roman"/>
          <w:color w:val="000000"/>
          <w:szCs w:val="28"/>
          <w:lang w:eastAsia="ru-RU"/>
        </w:rPr>
        <w:t>3</w:t>
      </w:r>
      <w:r w:rsidRPr="001257B9">
        <w:rPr>
          <w:rFonts w:eastAsia="Times New Roman" w:cs="Times New Roman"/>
          <w:color w:val="000000"/>
          <w:szCs w:val="28"/>
          <w:lang w:eastAsia="ru-RU"/>
        </w:rPr>
        <w:t>.1</w:t>
      </w:r>
      <w:r w:rsidR="00421A7E" w:rsidRPr="00421A7E">
        <w:rPr>
          <w:rFonts w:eastAsia="Times New Roman" w:cs="Times New Roman"/>
          <w:color w:val="000000"/>
          <w:szCs w:val="28"/>
          <w:lang w:eastAsia="ru-RU"/>
        </w:rPr>
        <w:t>.1</w:t>
      </w:r>
      <w:r w:rsidRPr="001257B9">
        <w:rPr>
          <w:rFonts w:eastAsia="Times New Roman" w:cs="Times New Roman"/>
          <w:color w:val="000000"/>
          <w:szCs w:val="28"/>
          <w:lang w:eastAsia="ru-RU"/>
        </w:rPr>
        <w:t xml:space="preserve">. </w:t>
      </w:r>
    </w:p>
    <w:p w14:paraId="35CDFD6E" w14:textId="4AFD1F35" w:rsidR="001257B9" w:rsidRDefault="001257B9" w:rsidP="001257B9">
      <w:pPr>
        <w:spacing w:after="240"/>
        <w:ind w:firstLine="0"/>
        <w:contextualSpacing w:val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294F13B5" w14:textId="2872246A" w:rsidR="001257B9" w:rsidRDefault="001257B9" w:rsidP="001257B9">
      <w:pPr>
        <w:spacing w:after="0"/>
        <w:ind w:firstLine="0"/>
        <w:contextualSpacing w:val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F674FCA" wp14:editId="14194936">
            <wp:extent cx="2857500" cy="1879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C568" w14:textId="580B73B7" w:rsidR="001257B9" w:rsidRPr="001257B9" w:rsidRDefault="001257B9" w:rsidP="001257B9">
      <w:pPr>
        <w:spacing w:after="0"/>
        <w:ind w:firstLine="0"/>
        <w:contextualSpacing w:val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0A038886" w14:textId="0C6A02A5" w:rsidR="001257B9" w:rsidRPr="001257B9" w:rsidRDefault="001257B9" w:rsidP="001257B9">
      <w:pPr>
        <w:spacing w:after="240"/>
        <w:ind w:firstLine="0"/>
        <w:contextualSpacing w:val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color w:val="000000"/>
          <w:szCs w:val="28"/>
        </w:rPr>
        <w:t xml:space="preserve">Рисунок </w:t>
      </w:r>
      <w:r w:rsidR="00D265D0">
        <w:rPr>
          <w:color w:val="000000"/>
          <w:szCs w:val="28"/>
        </w:rPr>
        <w:t>3</w:t>
      </w:r>
      <w:r>
        <w:rPr>
          <w:color w:val="000000"/>
          <w:szCs w:val="28"/>
        </w:rPr>
        <w:t>.1</w:t>
      </w:r>
      <w:r w:rsidR="00421A7E" w:rsidRPr="00421A7E">
        <w:rPr>
          <w:color w:val="000000"/>
          <w:szCs w:val="28"/>
        </w:rPr>
        <w:t>.1</w:t>
      </w:r>
      <w:r>
        <w:rPr>
          <w:color w:val="000000"/>
          <w:szCs w:val="28"/>
        </w:rPr>
        <w:t xml:space="preserve"> – Схема подключения полевого транзистора для получения передаточной характеристики</w:t>
      </w:r>
    </w:p>
    <w:p w14:paraId="66580666" w14:textId="4A4171E1" w:rsidR="00E76B55" w:rsidRDefault="006674FD" w:rsidP="00E76B55">
      <w:r>
        <w:t xml:space="preserve">При установке значения напряжения питания стока </w:t>
      </w:r>
      <w:proofErr w:type="spellStart"/>
      <w:r w:rsidRPr="006674FD">
        <w:rPr>
          <w:i/>
          <w:iCs/>
          <w:lang w:val="en-US"/>
        </w:rPr>
        <w:t>Ec</w:t>
      </w:r>
      <w:proofErr w:type="spellEnd"/>
      <w:r w:rsidRPr="006674FD">
        <w:t xml:space="preserve">, </w:t>
      </w:r>
      <w:r>
        <w:t xml:space="preserve">равным 5 В, получим график зависимости выходного тока </w:t>
      </w:r>
      <w:proofErr w:type="gramStart"/>
      <w:r w:rsidRPr="00322306">
        <w:rPr>
          <w:b/>
          <w:i/>
        </w:rPr>
        <w:t>I</w:t>
      </w:r>
      <w:r w:rsidRPr="00322306">
        <w:rPr>
          <w:b/>
          <w:i/>
          <w:vertAlign w:val="subscript"/>
          <w:lang w:val="en-US"/>
        </w:rPr>
        <w:t>C</w:t>
      </w:r>
      <w:r w:rsidRPr="00E40339">
        <w:rPr>
          <w:vertAlign w:val="subscript"/>
        </w:rPr>
        <w:t xml:space="preserve"> </w:t>
      </w:r>
      <w:r>
        <w:rPr>
          <w:vertAlign w:val="subscript"/>
        </w:rPr>
        <w:t xml:space="preserve"> </w:t>
      </w:r>
      <w:r>
        <w:t>транзистора</w:t>
      </w:r>
      <w:proofErr w:type="gramEnd"/>
      <w:r>
        <w:t xml:space="preserve"> от входного напряжения </w:t>
      </w:r>
      <w:r w:rsidRPr="00322306">
        <w:rPr>
          <w:b/>
          <w:i/>
        </w:rPr>
        <w:t>U</w:t>
      </w:r>
      <w:r w:rsidRPr="00322306">
        <w:rPr>
          <w:b/>
          <w:i/>
          <w:vertAlign w:val="subscript"/>
        </w:rPr>
        <w:t>ЗИ</w:t>
      </w:r>
      <w:r>
        <w:t>.</w:t>
      </w:r>
    </w:p>
    <w:p w14:paraId="4BBAA8C4" w14:textId="77777777" w:rsidR="00E76B55" w:rsidRDefault="00E76B55" w:rsidP="00E76B55"/>
    <w:p w14:paraId="59B35D83" w14:textId="7EF90103" w:rsidR="00E76B55" w:rsidRDefault="00E76B55" w:rsidP="006674FD">
      <w:r>
        <w:lastRenderedPageBreak/>
        <w:tab/>
      </w:r>
      <w:r>
        <w:rPr>
          <w:noProof/>
          <w:lang w:eastAsia="ru-RU"/>
        </w:rPr>
        <w:drawing>
          <wp:inline distT="0" distB="0" distL="0" distR="0" wp14:anchorId="6F4D2532" wp14:editId="28584A81">
            <wp:extent cx="3751868" cy="3888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974" cy="3918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06C653" w14:textId="7C129E36" w:rsidR="00E76B55" w:rsidRDefault="00E76B55" w:rsidP="006674FD"/>
    <w:p w14:paraId="1EB1B0F8" w14:textId="09FA3E9F" w:rsidR="00E76B55" w:rsidRDefault="00E76B55" w:rsidP="00E76B55">
      <w:pPr>
        <w:jc w:val="center"/>
        <w:rPr>
          <w:b/>
          <w:i/>
          <w:vertAlign w:val="subscript"/>
        </w:rPr>
      </w:pPr>
      <w:r>
        <w:rPr>
          <w:rFonts w:eastAsia="Times New Roman"/>
          <w:color w:val="000000"/>
        </w:rPr>
        <w:t xml:space="preserve">Рисунок </w:t>
      </w:r>
      <w:r w:rsidR="00D265D0">
        <w:rPr>
          <w:rFonts w:eastAsia="Times New Roman"/>
          <w:color w:val="000000"/>
        </w:rPr>
        <w:t>3</w:t>
      </w:r>
      <w:r>
        <w:rPr>
          <w:rFonts w:eastAsia="Times New Roman"/>
          <w:color w:val="000000"/>
        </w:rPr>
        <w:t>.</w:t>
      </w:r>
      <w:r w:rsidR="00421A7E" w:rsidRPr="00421A7E">
        <w:rPr>
          <w:rFonts w:eastAsia="Times New Roman"/>
          <w:color w:val="000000"/>
        </w:rPr>
        <w:t>1.2</w:t>
      </w:r>
      <w:r>
        <w:rPr>
          <w:rFonts w:eastAsia="Times New Roman"/>
          <w:color w:val="000000"/>
        </w:rPr>
        <w:t xml:space="preserve"> – </w:t>
      </w:r>
      <w:r>
        <w:t xml:space="preserve">График зависимости выходного тока </w:t>
      </w:r>
      <w:r w:rsidRPr="00322306">
        <w:rPr>
          <w:b/>
          <w:i/>
        </w:rPr>
        <w:t>I</w:t>
      </w:r>
      <w:r w:rsidRPr="00322306">
        <w:rPr>
          <w:b/>
          <w:i/>
          <w:vertAlign w:val="subscript"/>
          <w:lang w:val="en-US"/>
        </w:rPr>
        <w:t>C</w:t>
      </w:r>
      <w:r w:rsidRPr="00E40339">
        <w:rPr>
          <w:vertAlign w:val="subscript"/>
        </w:rPr>
        <w:t xml:space="preserve"> </w:t>
      </w:r>
      <w:r>
        <w:t xml:space="preserve">транзистора от входного напряжения </w:t>
      </w:r>
      <w:r w:rsidRPr="00322306">
        <w:rPr>
          <w:b/>
          <w:i/>
        </w:rPr>
        <w:t>U</w:t>
      </w:r>
      <w:r w:rsidRPr="00322306">
        <w:rPr>
          <w:b/>
          <w:i/>
          <w:vertAlign w:val="subscript"/>
        </w:rPr>
        <w:t>ЗИ</w:t>
      </w:r>
    </w:p>
    <w:p w14:paraId="498A1A63" w14:textId="77777777" w:rsidR="001257B9" w:rsidRDefault="001257B9" w:rsidP="00E76B55">
      <w:pPr>
        <w:jc w:val="center"/>
        <w:rPr>
          <w:b/>
          <w:i/>
          <w:vertAlign w:val="subscript"/>
        </w:rPr>
      </w:pPr>
    </w:p>
    <w:p w14:paraId="327D35E0" w14:textId="28DD7D34" w:rsidR="00E76B55" w:rsidRDefault="00E76B55" w:rsidP="00E76B55">
      <w:r>
        <w:t xml:space="preserve">Изменяя напряжение источника ЭДС затвора </w:t>
      </w:r>
      <w:r w:rsidRPr="00236FD7">
        <w:rPr>
          <w:b/>
          <w:i/>
        </w:rPr>
        <w:t>Е</w:t>
      </w:r>
      <w:r w:rsidRPr="00236FD7">
        <w:rPr>
          <w:b/>
          <w:i/>
          <w:vertAlign w:val="subscript"/>
        </w:rPr>
        <w:t>З</w:t>
      </w:r>
      <w:r>
        <w:t xml:space="preserve"> и, установив значение тока стока </w:t>
      </w:r>
      <w:r w:rsidRPr="00236FD7">
        <w:rPr>
          <w:b/>
          <w:i/>
        </w:rPr>
        <w:t>I</w:t>
      </w:r>
      <w:r w:rsidRPr="00236FD7">
        <w:rPr>
          <w:b/>
          <w:i/>
          <w:vertAlign w:val="subscript"/>
        </w:rPr>
        <w:t>С</w:t>
      </w:r>
      <w:r>
        <w:t xml:space="preserve"> примерно равным 0,01 мА, получим значение напряжения отсечки затвор-исток </w:t>
      </w:r>
      <w:r w:rsidRPr="00236FD7">
        <w:rPr>
          <w:b/>
          <w:i/>
        </w:rPr>
        <w:t>U</w:t>
      </w:r>
      <w:r w:rsidRPr="00236FD7">
        <w:rPr>
          <w:b/>
          <w:i/>
          <w:vertAlign w:val="subscript"/>
        </w:rPr>
        <w:t>ЗИ.ОТС</w:t>
      </w:r>
      <w:r>
        <w:rPr>
          <w:vertAlign w:val="subscript"/>
        </w:rPr>
        <w:t xml:space="preserve"> </w:t>
      </w:r>
      <w:r>
        <w:t xml:space="preserve">= </w:t>
      </w:r>
      <w:r w:rsidRPr="00B63732">
        <w:t>-1.23</w:t>
      </w:r>
      <w:r>
        <w:t>В.</w:t>
      </w:r>
    </w:p>
    <w:p w14:paraId="088896B7" w14:textId="31FFB2C3" w:rsidR="00E76B55" w:rsidRDefault="00E76B55" w:rsidP="00E76B55">
      <w:r w:rsidRPr="00C83A48">
        <w:t xml:space="preserve">Изменяя напряжение источника ЭДС затвора </w:t>
      </w:r>
      <w:r w:rsidRPr="00236FD7">
        <w:rPr>
          <w:b/>
          <w:i/>
        </w:rPr>
        <w:t>Е</w:t>
      </w:r>
      <w:r w:rsidRPr="00236FD7">
        <w:rPr>
          <w:b/>
          <w:i/>
          <w:vertAlign w:val="subscript"/>
        </w:rPr>
        <w:t>З</w:t>
      </w:r>
      <w:r w:rsidRPr="00C83A48">
        <w:t xml:space="preserve"> </w:t>
      </w:r>
      <w:r>
        <w:t xml:space="preserve">и, </w:t>
      </w:r>
      <w:r w:rsidRPr="00C83A48">
        <w:t>установи</w:t>
      </w:r>
      <w:r>
        <w:t>в зна</w:t>
      </w:r>
      <w:r w:rsidRPr="00C83A48">
        <w:t xml:space="preserve">чение напряжения затвор-исток </w:t>
      </w:r>
      <w:r w:rsidRPr="00236FD7">
        <w:rPr>
          <w:b/>
          <w:i/>
        </w:rPr>
        <w:t>U</w:t>
      </w:r>
      <w:r w:rsidRPr="00236FD7">
        <w:rPr>
          <w:b/>
          <w:i/>
          <w:vertAlign w:val="subscript"/>
        </w:rPr>
        <w:t>ЗИ</w:t>
      </w:r>
      <w:r w:rsidRPr="00C83A48">
        <w:t xml:space="preserve"> равным 0 В</w:t>
      </w:r>
      <w:r>
        <w:t>, получим началь</w:t>
      </w:r>
      <w:r w:rsidRPr="00C83A48">
        <w:t xml:space="preserve">ное значение тока стока </w:t>
      </w:r>
      <w:r w:rsidRPr="00236FD7">
        <w:rPr>
          <w:b/>
          <w:i/>
        </w:rPr>
        <w:t>I</w:t>
      </w:r>
      <w:r w:rsidRPr="00236FD7">
        <w:rPr>
          <w:b/>
          <w:i/>
          <w:vertAlign w:val="subscript"/>
        </w:rPr>
        <w:t>С.НАЧ</w:t>
      </w:r>
      <w:r>
        <w:t xml:space="preserve"> </w:t>
      </w:r>
      <w:r w:rsidRPr="00722DAF">
        <w:t xml:space="preserve">= </w:t>
      </w:r>
      <w:r w:rsidR="00B63732" w:rsidRPr="00B63732">
        <w:t xml:space="preserve">2.87 </w:t>
      </w:r>
      <w:r>
        <w:t>мА.</w:t>
      </w:r>
    </w:p>
    <w:p w14:paraId="0DAA1800" w14:textId="77777777" w:rsidR="00B63732" w:rsidRDefault="00B63732" w:rsidP="00B63732">
      <w:r>
        <w:t>Далее вычислим значение коэффициента</w:t>
      </w:r>
      <w:r w:rsidRPr="00236FD7">
        <w:t xml:space="preserve"> </w:t>
      </w:r>
      <w:r>
        <w:t>k, учитывающего конструктивные и технологические параметры транзистора, по формуле:</w:t>
      </w:r>
    </w:p>
    <w:p w14:paraId="51676781" w14:textId="77777777" w:rsidR="00B63732" w:rsidRDefault="00B63732" w:rsidP="00B63732"/>
    <w:p w14:paraId="06FA9FDA" w14:textId="3CBAC61E" w:rsidR="00B63732" w:rsidRPr="007A0F68" w:rsidRDefault="00B63732" w:rsidP="00B63732">
      <w:pPr>
        <w:rPr>
          <w:szCs w:val="28"/>
          <w:lang w:val="en-US"/>
        </w:rPr>
      </w:pPr>
      <w:r w:rsidRPr="003C2ABA">
        <w:t xml:space="preserve"> </w:t>
      </w:r>
      <w:r w:rsidRPr="007A0F68">
        <w:rPr>
          <w:b/>
          <w:i/>
          <w:lang w:val="en-US"/>
        </w:rPr>
        <w:t>k</w:t>
      </w:r>
      <w:r w:rsidRPr="007A0F68">
        <w:rPr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vertAlign w:val="subscript"/>
                  </w:rPr>
                  <m:t>С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vertAlign w:val="subscript"/>
                    <w:lang w:val="en-US"/>
                  </w:rPr>
                  <m:t>.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vertAlign w:val="subscript"/>
                  </w:rPr>
                  <m:t>НАЧ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  <w:vertAlign w:val="subscript"/>
                      </w:rPr>
                      <m:t>ЗИ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  <w:vertAlign w:val="subscript"/>
                        <w:lang w:val="en-US"/>
                      </w:rPr>
                      <m:t>.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  <w:vertAlign w:val="subscript"/>
                      </w:rPr>
                      <m:t>ОТС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 w:val="36"/>
                    <w:szCs w:val="36"/>
                    <w:vertAlign w:val="subscript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2</m:t>
                </m:r>
              </m:sup>
            </m:sSup>
          </m:den>
        </m:f>
      </m:oMath>
      <w:r>
        <w:rPr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 xml:space="preserve">2.87  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мА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-1.23</m:t>
                </m:r>
                <m:r>
                  <m:rPr>
                    <m:sty m:val="bi"/>
                  </m:rPr>
                  <w:rPr>
                    <w:rFonts w:ascii="Cambria Math"/>
                    <w:sz w:val="36"/>
                    <w:szCs w:val="36"/>
                    <w:vertAlign w:val="subscript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2</m:t>
                </m:r>
              </m:sup>
            </m:sSup>
          </m:den>
        </m:f>
      </m:oMath>
      <w:r w:rsidRPr="007A0F68">
        <w:rPr>
          <w:rFonts w:eastAsiaTheme="minorEastAsia"/>
          <w:sz w:val="36"/>
          <w:szCs w:val="36"/>
          <w:lang w:val="en-US"/>
        </w:rPr>
        <w:t xml:space="preserve"> = </w:t>
      </w:r>
      <w:r w:rsidR="001257B9">
        <w:rPr>
          <w:rFonts w:eastAsiaTheme="minorEastAsia"/>
          <w:szCs w:val="28"/>
          <w:lang w:val="en-US"/>
        </w:rPr>
        <w:t>1.897 * 10^-3</w:t>
      </w:r>
    </w:p>
    <w:p w14:paraId="21DEDEF4" w14:textId="7C20EC5C" w:rsidR="00E76B55" w:rsidRDefault="00E76B55" w:rsidP="00E76B55">
      <w:pPr>
        <w:ind w:firstLine="0"/>
        <w:rPr>
          <w:lang w:val="en-US"/>
        </w:rPr>
      </w:pPr>
    </w:p>
    <w:p w14:paraId="4671D55F" w14:textId="01550C5A" w:rsidR="001257B9" w:rsidRPr="00236FD7" w:rsidRDefault="001257B9" w:rsidP="001257B9">
      <w:r>
        <w:t xml:space="preserve">Изменяя напряжение источника ЭДС затвора </w:t>
      </w:r>
      <w:r w:rsidRPr="00BF3AFC">
        <w:rPr>
          <w:b/>
          <w:i/>
        </w:rPr>
        <w:t>Е</w:t>
      </w:r>
      <w:r w:rsidRPr="00BF3AFC">
        <w:rPr>
          <w:b/>
          <w:i/>
          <w:vertAlign w:val="subscript"/>
        </w:rPr>
        <w:t>З</w:t>
      </w:r>
      <w:r>
        <w:t xml:space="preserve">, установим значение напряжения затвор-исток </w:t>
      </w:r>
      <w:r w:rsidRPr="00BF3AFC">
        <w:rPr>
          <w:b/>
          <w:i/>
        </w:rPr>
        <w:t>U</w:t>
      </w:r>
      <w:r w:rsidRPr="00BF3AFC">
        <w:rPr>
          <w:b/>
          <w:i/>
          <w:vertAlign w:val="subscript"/>
        </w:rPr>
        <w:t>ЗИ</w:t>
      </w:r>
      <w:r>
        <w:t xml:space="preserve"> сначала равным </w:t>
      </w:r>
      <w:r w:rsidRPr="00BF3AFC">
        <w:rPr>
          <w:b/>
          <w:i/>
        </w:rPr>
        <w:t>U</w:t>
      </w:r>
      <w:r w:rsidRPr="00BF3AFC">
        <w:rPr>
          <w:b/>
          <w:i/>
          <w:vertAlign w:val="subscript"/>
        </w:rPr>
        <w:t>ЗИ.1</w:t>
      </w:r>
      <w:r>
        <w:t xml:space="preserve"> = –0,1 В, а затем равным </w:t>
      </w:r>
      <w:r w:rsidRPr="00BF3AFC">
        <w:rPr>
          <w:b/>
          <w:i/>
        </w:rPr>
        <w:t>U</w:t>
      </w:r>
      <w:r w:rsidRPr="00BF3AFC">
        <w:rPr>
          <w:b/>
          <w:i/>
          <w:vertAlign w:val="subscript"/>
        </w:rPr>
        <w:t>ЗИ.2</w:t>
      </w:r>
      <w:r>
        <w:t xml:space="preserve"> = +0,1 В, получим значения тока стока </w:t>
      </w:r>
      <w:r w:rsidRPr="00BF3AFC">
        <w:rPr>
          <w:b/>
          <w:i/>
        </w:rPr>
        <w:t>I</w:t>
      </w:r>
      <w:r w:rsidRPr="00BF3AFC">
        <w:rPr>
          <w:b/>
          <w:i/>
          <w:vertAlign w:val="subscript"/>
        </w:rPr>
        <w:t>С.1</w:t>
      </w:r>
      <w:r>
        <w:t xml:space="preserve"> </w:t>
      </w:r>
      <w:r w:rsidRPr="001E24D9">
        <w:t xml:space="preserve">= </w:t>
      </w:r>
      <w:r w:rsidRPr="001257B9">
        <w:t>2</w:t>
      </w:r>
      <w:r w:rsidR="00421A7E" w:rsidRPr="00421A7E">
        <w:t>.</w:t>
      </w:r>
      <w:r w:rsidRPr="001E24D9">
        <w:t>4</w:t>
      </w:r>
      <w:r w:rsidRPr="001257B9">
        <w:t>8</w:t>
      </w:r>
      <w:r w:rsidRPr="001E24D9">
        <w:t xml:space="preserve"> </w:t>
      </w:r>
      <w:r>
        <w:t>м</w:t>
      </w:r>
      <w:r>
        <w:rPr>
          <w:lang w:val="en-US"/>
        </w:rPr>
        <w:t>A</w:t>
      </w:r>
      <w:r>
        <w:t xml:space="preserve"> и </w:t>
      </w:r>
      <w:r w:rsidRPr="00BF3AFC">
        <w:rPr>
          <w:b/>
          <w:i/>
        </w:rPr>
        <w:t>I</w:t>
      </w:r>
      <w:r w:rsidRPr="00BF3AFC">
        <w:rPr>
          <w:b/>
          <w:i/>
          <w:vertAlign w:val="subscript"/>
        </w:rPr>
        <w:t>С.2</w:t>
      </w:r>
      <w:r>
        <w:t xml:space="preserve"> </w:t>
      </w:r>
      <w:r w:rsidRPr="001E24D9">
        <w:t xml:space="preserve">= </w:t>
      </w:r>
      <w:r w:rsidR="00421A7E" w:rsidRPr="00421A7E">
        <w:t xml:space="preserve">3.30 </w:t>
      </w:r>
      <w:r>
        <w:t>м</w:t>
      </w:r>
      <w:r>
        <w:rPr>
          <w:lang w:val="en-US"/>
        </w:rPr>
        <w:t>A</w:t>
      </w:r>
      <w:r>
        <w:t>.</w:t>
      </w:r>
    </w:p>
    <w:p w14:paraId="18137508" w14:textId="77777777" w:rsidR="001257B9" w:rsidRDefault="001257B9" w:rsidP="001257B9">
      <w:pPr>
        <w:ind w:firstLine="708"/>
      </w:pPr>
      <w:r>
        <w:t>Вычислим значение крутизны передаточной характеристики полевого транзистора в окрестности точки UЗИ = 0 В по формуле:</w:t>
      </w:r>
    </w:p>
    <w:p w14:paraId="3D7D6D60" w14:textId="77777777" w:rsidR="001257B9" w:rsidRDefault="001257B9" w:rsidP="001257B9">
      <w:pPr>
        <w:ind w:firstLine="708"/>
      </w:pPr>
    </w:p>
    <w:p w14:paraId="0FD9E1EE" w14:textId="26A51568" w:rsidR="001257B9" w:rsidRPr="006235AB" w:rsidRDefault="001257B9" w:rsidP="001257B9">
      <w:pPr>
        <w:ind w:firstLine="708"/>
        <w:rPr>
          <w:szCs w:val="28"/>
          <w:lang w:val="en-US"/>
        </w:rPr>
      </w:pPr>
      <w:r w:rsidRPr="003C2ABA">
        <w:t xml:space="preserve"> </w:t>
      </w:r>
      <w:r w:rsidRPr="00322306">
        <w:rPr>
          <w:b/>
          <w:i/>
          <w:lang w:val="en-US"/>
        </w:rPr>
        <w:t>S</w:t>
      </w:r>
      <w:r w:rsidRPr="00860B0B">
        <w:rPr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С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.2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36"/>
                <w:szCs w:val="36"/>
                <w:lang w:val="en-US"/>
              </w:rPr>
              <m:t xml:space="preserve"> -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С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.1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ЗИ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.2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36"/>
                <w:szCs w:val="36"/>
                <w:lang w:val="en-US"/>
              </w:rPr>
              <m:t xml:space="preserve"> -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ЗИ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.1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36"/>
                <w:szCs w:val="36"/>
                <w:lang w:val="en-US"/>
              </w:rPr>
              <m:t xml:space="preserve"> </m:t>
            </m:r>
          </m:den>
        </m:f>
      </m:oMath>
      <w:r w:rsidRPr="00511FE4">
        <w:rPr>
          <w:rFonts w:eastAsiaTheme="minorEastAsia"/>
          <w:b/>
          <w:sz w:val="36"/>
          <w:szCs w:val="36"/>
          <w:lang w:val="en-US"/>
        </w:rPr>
        <w:t xml:space="preserve"> </w:t>
      </w:r>
      <w:r w:rsidRPr="00511FE4">
        <w:rPr>
          <w:rFonts w:eastAsiaTheme="minorEastAsia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b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 xml:space="preserve">3.30 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м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A</m:t>
            </m:r>
            <m:r>
              <m:rPr>
                <m:sty m:val="b"/>
              </m:rPr>
              <w:rPr>
                <w:rFonts w:ascii="Cambria Math" w:hAnsi="Cambria Math"/>
                <w:sz w:val="36"/>
                <w:szCs w:val="36"/>
                <w:lang w:val="en-US"/>
              </w:rPr>
              <m:t xml:space="preserve"> - 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 xml:space="preserve">2,48 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м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 xml:space="preserve">0,1 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В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sz w:val="36"/>
                <w:szCs w:val="36"/>
                <w:lang w:val="en-US"/>
              </w:rPr>
              <m:t xml:space="preserve">- ( - 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 xml:space="preserve">0,1) 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В</m:t>
            </m:r>
            <m:r>
              <m:rPr>
                <m:sty m:val="b"/>
              </m:rPr>
              <w:rPr>
                <w:rFonts w:ascii="Cambria Math" w:hAnsi="Cambria Math"/>
                <w:sz w:val="36"/>
                <w:szCs w:val="36"/>
                <w:lang w:val="en-US"/>
              </w:rPr>
              <m:t xml:space="preserve"> </m:t>
            </m:r>
          </m:den>
        </m:f>
      </m:oMath>
      <w:r w:rsidRPr="00AF2411">
        <w:rPr>
          <w:rFonts w:eastAsiaTheme="minorEastAsia"/>
          <w:b/>
          <w:sz w:val="36"/>
          <w:szCs w:val="36"/>
          <w:lang w:val="en-US"/>
        </w:rPr>
        <w:t xml:space="preserve"> </w:t>
      </w:r>
      <w:r w:rsidRPr="00AF2411">
        <w:rPr>
          <w:rFonts w:eastAsiaTheme="minorEastAsia"/>
          <w:b/>
          <w:szCs w:val="28"/>
          <w:lang w:val="en-US"/>
        </w:rPr>
        <w:t>=</w:t>
      </w:r>
      <w:r w:rsidRPr="00AF2411">
        <w:rPr>
          <w:rFonts w:eastAsiaTheme="minorEastAsia"/>
          <w:b/>
          <w:sz w:val="36"/>
          <w:szCs w:val="36"/>
          <w:lang w:val="en-US"/>
        </w:rPr>
        <w:t xml:space="preserve"> </w:t>
      </w:r>
      <w:r w:rsidRPr="006235AB">
        <w:rPr>
          <w:rFonts w:eastAsiaTheme="minorEastAsia"/>
          <w:szCs w:val="28"/>
          <w:lang w:val="en-US"/>
        </w:rPr>
        <w:t>4.</w:t>
      </w:r>
      <w:r w:rsidR="00421A7E">
        <w:rPr>
          <w:rFonts w:eastAsiaTheme="minorEastAsia"/>
          <w:szCs w:val="28"/>
          <w:lang w:val="en-US"/>
        </w:rPr>
        <w:t>1</w:t>
      </w:r>
      <w:r w:rsidRPr="006235AB">
        <w:rPr>
          <w:rFonts w:eastAsiaTheme="minorEastAsia"/>
          <w:szCs w:val="28"/>
          <w:lang w:val="en-US"/>
        </w:rPr>
        <w:t xml:space="preserve"> </w:t>
      </w:r>
      <w:proofErr w:type="spellStart"/>
      <w:r>
        <w:rPr>
          <w:rFonts w:eastAsiaTheme="minorEastAsia"/>
          <w:szCs w:val="28"/>
        </w:rPr>
        <w:t>мСм</w:t>
      </w:r>
      <w:proofErr w:type="spellEnd"/>
    </w:p>
    <w:p w14:paraId="5054E6AF" w14:textId="38A8E5B9" w:rsidR="00421A7E" w:rsidRDefault="00D265D0" w:rsidP="00421A7E">
      <w:pPr>
        <w:pBdr>
          <w:top w:val="nil"/>
          <w:left w:val="nil"/>
          <w:bottom w:val="nil"/>
          <w:right w:val="nil"/>
          <w:between w:val="nil"/>
        </w:pBdr>
        <w:ind w:left="709" w:firstLine="1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lastRenderedPageBreak/>
        <w:t>3</w:t>
      </w:r>
      <w:r w:rsidR="00421A7E">
        <w:rPr>
          <w:rFonts w:eastAsia="Times New Roman" w:cs="Times New Roman"/>
          <w:b/>
          <w:color w:val="000000"/>
          <w:szCs w:val="28"/>
        </w:rPr>
        <w:t xml:space="preserve">.2 </w:t>
      </w:r>
      <w:r w:rsidR="00421A7E" w:rsidRPr="00322306">
        <w:rPr>
          <w:rFonts w:eastAsia="Times New Roman" w:cs="Times New Roman"/>
          <w:b/>
          <w:color w:val="000000"/>
          <w:szCs w:val="28"/>
        </w:rPr>
        <w:t>Получение зависимости сопротивления канала полевого транзистора от напряжения затвор-исток</w:t>
      </w:r>
    </w:p>
    <w:p w14:paraId="161889F9" w14:textId="77777777" w:rsidR="001257B9" w:rsidRPr="00421A7E" w:rsidRDefault="001257B9" w:rsidP="00E76B55">
      <w:pPr>
        <w:ind w:firstLine="0"/>
      </w:pPr>
    </w:p>
    <w:p w14:paraId="6B1044FB" w14:textId="074DB1E8" w:rsidR="00421A7E" w:rsidRPr="00421A7E" w:rsidRDefault="00421A7E" w:rsidP="00421A7E">
      <w:pPr>
        <w:spacing w:after="0"/>
        <w:contextualSpacing w:val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21A7E">
        <w:rPr>
          <w:rFonts w:eastAsia="Times New Roman" w:cs="Times New Roman"/>
          <w:color w:val="000000"/>
          <w:szCs w:val="28"/>
          <w:lang w:eastAsia="ru-RU"/>
        </w:rPr>
        <w:t xml:space="preserve">Для получения зависимости сопротивления канала полевого транзистора от напряжения затвор-исток нужно подключить схему на рисунке </w:t>
      </w:r>
      <w:r w:rsidR="00D265D0">
        <w:rPr>
          <w:rFonts w:eastAsia="Times New Roman" w:cs="Times New Roman"/>
          <w:color w:val="000000"/>
          <w:szCs w:val="28"/>
          <w:lang w:eastAsia="ru-RU"/>
        </w:rPr>
        <w:t>3</w:t>
      </w:r>
      <w:r w:rsidRPr="00421A7E">
        <w:rPr>
          <w:rFonts w:eastAsia="Times New Roman" w:cs="Times New Roman"/>
          <w:color w:val="000000"/>
          <w:szCs w:val="28"/>
          <w:lang w:eastAsia="ru-RU"/>
        </w:rPr>
        <w:t>.2.1.</w:t>
      </w:r>
    </w:p>
    <w:p w14:paraId="6A333A9B" w14:textId="46B4E7D7" w:rsidR="00421A7E" w:rsidRDefault="00421A7E" w:rsidP="00421A7E">
      <w:pPr>
        <w:spacing w:after="240"/>
        <w:ind w:firstLine="0"/>
        <w:contextualSpacing w:val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252F0005" w14:textId="1B06D668" w:rsidR="00421A7E" w:rsidRDefault="00421A7E" w:rsidP="00421A7E">
      <w:pPr>
        <w:spacing w:after="240"/>
        <w:ind w:firstLine="0"/>
        <w:contextualSpacing w:val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78AC66" wp14:editId="72FB2235">
            <wp:extent cx="2819400" cy="18923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5F77" w14:textId="2D0FC00A" w:rsidR="00421A7E" w:rsidRPr="00421A7E" w:rsidRDefault="00421A7E" w:rsidP="00421A7E">
      <w:pPr>
        <w:spacing w:after="0"/>
        <w:ind w:firstLine="0"/>
        <w:contextualSpacing w:val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21A7E">
        <w:rPr>
          <w:rFonts w:eastAsia="Times New Roman" w:cs="Times New Roman"/>
          <w:color w:val="000000"/>
          <w:szCs w:val="28"/>
          <w:lang w:eastAsia="ru-RU"/>
        </w:rPr>
        <w:t xml:space="preserve">Рисунок </w:t>
      </w:r>
      <w:r w:rsidR="00D265D0">
        <w:rPr>
          <w:rFonts w:eastAsia="Times New Roman" w:cs="Times New Roman"/>
          <w:color w:val="000000"/>
          <w:szCs w:val="28"/>
          <w:lang w:eastAsia="ru-RU"/>
        </w:rPr>
        <w:t>3</w:t>
      </w:r>
      <w:r w:rsidRPr="00421A7E">
        <w:rPr>
          <w:rFonts w:eastAsia="Times New Roman" w:cs="Times New Roman"/>
          <w:color w:val="000000"/>
          <w:szCs w:val="28"/>
          <w:lang w:eastAsia="ru-RU"/>
        </w:rPr>
        <w:t>.2.1 – Схема подключения полевого транзистора для исследования зависимости сопротивления канала</w:t>
      </w:r>
    </w:p>
    <w:p w14:paraId="2E45B9B1" w14:textId="50058705" w:rsidR="005037A9" w:rsidRDefault="005037A9" w:rsidP="005037A9">
      <w:pPr>
        <w:pStyle w:val="af8"/>
        <w:ind w:firstLine="709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График зависимости сопротивления канала </w:t>
      </w:r>
      <w:r>
        <w:rPr>
          <w:rFonts w:ascii="TimesNewRomanPS" w:hAnsi="TimesNewRomanPS"/>
          <w:b/>
          <w:bCs/>
          <w:i/>
          <w:iCs/>
          <w:sz w:val="28"/>
          <w:szCs w:val="28"/>
        </w:rPr>
        <w:t>R</w:t>
      </w:r>
      <w:r>
        <w:rPr>
          <w:rFonts w:ascii="TimesNewRomanPS" w:hAnsi="TimesNewRomanPS"/>
          <w:b/>
          <w:bCs/>
          <w:i/>
          <w:iCs/>
          <w:position w:val="-4"/>
          <w:sz w:val="18"/>
          <w:szCs w:val="18"/>
        </w:rPr>
        <w:t xml:space="preserve">К </w:t>
      </w:r>
      <w:r>
        <w:rPr>
          <w:rFonts w:ascii="TimesNewRomanPSMT" w:hAnsi="TimesNewRomanPSMT"/>
          <w:sz w:val="28"/>
          <w:szCs w:val="28"/>
        </w:rPr>
        <w:t xml:space="preserve">полевого транзистора от напряжения затвор-исток </w:t>
      </w:r>
      <w:r>
        <w:rPr>
          <w:rFonts w:ascii="TimesNewRomanPS" w:hAnsi="TimesNewRomanPS"/>
          <w:b/>
          <w:bCs/>
          <w:i/>
          <w:iCs/>
          <w:sz w:val="28"/>
          <w:szCs w:val="28"/>
        </w:rPr>
        <w:t>U</w:t>
      </w:r>
      <w:r>
        <w:rPr>
          <w:rFonts w:ascii="TimesNewRomanPS" w:hAnsi="TimesNewRomanPS"/>
          <w:b/>
          <w:bCs/>
          <w:i/>
          <w:iCs/>
          <w:position w:val="-4"/>
          <w:sz w:val="18"/>
          <w:szCs w:val="18"/>
        </w:rPr>
        <w:t>ЗИ</w:t>
      </w:r>
      <w:r>
        <w:rPr>
          <w:rFonts w:ascii="TimesNewRomanPSMT" w:hAnsi="TimesNewRomanPSMT"/>
          <w:sz w:val="28"/>
          <w:szCs w:val="28"/>
        </w:rPr>
        <w:t xml:space="preserve"> представлен на рисунке </w:t>
      </w:r>
      <w:r w:rsidR="00D265D0">
        <w:rPr>
          <w:rFonts w:ascii="TimesNewRomanPSMT" w:hAnsi="TimesNewRomanPSMT"/>
          <w:sz w:val="28"/>
          <w:szCs w:val="28"/>
        </w:rPr>
        <w:t>3</w:t>
      </w:r>
      <w:r>
        <w:rPr>
          <w:rFonts w:ascii="TimesNewRomanPSMT" w:hAnsi="TimesNewRomanPSMT"/>
          <w:sz w:val="28"/>
          <w:szCs w:val="28"/>
        </w:rPr>
        <w:t>.2.2.</w:t>
      </w:r>
    </w:p>
    <w:p w14:paraId="4848C99E" w14:textId="7B2602BB" w:rsidR="005037A9" w:rsidRDefault="005037A9" w:rsidP="005037A9">
      <w:pPr>
        <w:pStyle w:val="af8"/>
        <w:jc w:val="center"/>
        <w:rPr>
          <w:rFonts w:ascii="TimesNewRomanPSMT" w:hAnsi="TimesNewRomanPSMT"/>
          <w:sz w:val="28"/>
          <w:szCs w:val="28"/>
        </w:rPr>
      </w:pPr>
      <w:r>
        <w:rPr>
          <w:noProof/>
        </w:rPr>
        <w:drawing>
          <wp:inline distT="0" distB="0" distL="0" distR="0" wp14:anchorId="50741331" wp14:editId="14DB33B9">
            <wp:extent cx="3346515" cy="34679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268" cy="3489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6310BD" w14:textId="3CF4C176" w:rsidR="005037A9" w:rsidRPr="00322306" w:rsidRDefault="005037A9" w:rsidP="005037A9">
      <w:pPr>
        <w:ind w:firstLine="708"/>
        <w:jc w:val="center"/>
      </w:pPr>
      <w:r>
        <w:rPr>
          <w:rFonts w:eastAsia="Times New Roman"/>
          <w:color w:val="000000"/>
        </w:rPr>
        <w:t xml:space="preserve">Рисунок </w:t>
      </w:r>
      <w:r w:rsidR="00D265D0">
        <w:rPr>
          <w:rFonts w:eastAsia="Times New Roman"/>
          <w:color w:val="000000"/>
        </w:rPr>
        <w:t>3</w:t>
      </w:r>
      <w:r>
        <w:rPr>
          <w:rFonts w:eastAsia="Times New Roman"/>
          <w:color w:val="000000"/>
        </w:rPr>
        <w:t xml:space="preserve">.2.2 – </w:t>
      </w:r>
      <w:r>
        <w:t xml:space="preserve">График зависимости </w:t>
      </w:r>
      <w:r w:rsidRPr="00965502">
        <w:t xml:space="preserve">сопротивления канала </w:t>
      </w:r>
      <w:r w:rsidRPr="00FF1828">
        <w:rPr>
          <w:b/>
          <w:i/>
        </w:rPr>
        <w:t>R</w:t>
      </w:r>
      <w:r w:rsidRPr="00FF1828">
        <w:rPr>
          <w:b/>
          <w:i/>
          <w:vertAlign w:val="subscript"/>
        </w:rPr>
        <w:t>К</w:t>
      </w:r>
      <w:r w:rsidRPr="00965502">
        <w:t xml:space="preserve"> полевого транзистора от напряжения затвор-исток </w:t>
      </w:r>
      <w:r w:rsidRPr="00FF1828">
        <w:rPr>
          <w:b/>
          <w:i/>
        </w:rPr>
        <w:t>U</w:t>
      </w:r>
      <w:r w:rsidRPr="00FF1828">
        <w:rPr>
          <w:b/>
          <w:i/>
          <w:vertAlign w:val="subscript"/>
        </w:rPr>
        <w:t>ЗИ</w:t>
      </w:r>
    </w:p>
    <w:p w14:paraId="1CAB10EC" w14:textId="2D82B318" w:rsidR="005037A9" w:rsidRDefault="005037A9" w:rsidP="005037A9">
      <w:pPr>
        <w:ind w:firstLine="708"/>
      </w:pPr>
      <w:r>
        <w:lastRenderedPageBreak/>
        <w:t xml:space="preserve">Изменяя напряжение источника ЭДС затвора </w:t>
      </w:r>
      <w:r w:rsidRPr="006C5D58">
        <w:rPr>
          <w:b/>
          <w:i/>
        </w:rPr>
        <w:t>Е</w:t>
      </w:r>
      <w:r w:rsidRPr="006C5D58">
        <w:rPr>
          <w:b/>
          <w:i/>
          <w:vertAlign w:val="subscript"/>
        </w:rPr>
        <w:t>З</w:t>
      </w:r>
      <w:r>
        <w:t xml:space="preserve">, установим значение тока стока </w:t>
      </w:r>
      <w:r w:rsidRPr="006C5D58">
        <w:rPr>
          <w:b/>
          <w:i/>
        </w:rPr>
        <w:t>I</w:t>
      </w:r>
      <w:r w:rsidRPr="006C5D58">
        <w:rPr>
          <w:b/>
          <w:i/>
          <w:vertAlign w:val="subscript"/>
        </w:rPr>
        <w:t>С</w:t>
      </w:r>
      <w:r>
        <w:t xml:space="preserve"> примерно равным 0,01 мА. Получим значение сопротивления </w:t>
      </w:r>
      <w:r w:rsidRPr="006C5D58">
        <w:rPr>
          <w:b/>
          <w:i/>
        </w:rPr>
        <w:t>R</w:t>
      </w:r>
      <w:r w:rsidRPr="006C5D58">
        <w:rPr>
          <w:b/>
          <w:i/>
          <w:vertAlign w:val="subscript"/>
        </w:rPr>
        <w:t>К.МАКС</w:t>
      </w:r>
      <w:r w:rsidRPr="006C5D58">
        <w:rPr>
          <w:vertAlign w:val="subscript"/>
        </w:rPr>
        <w:t xml:space="preserve"> </w:t>
      </w:r>
      <w:r>
        <w:t xml:space="preserve">= </w:t>
      </w:r>
      <w:r w:rsidR="00183308" w:rsidRPr="00183308">
        <w:t>368.2</w:t>
      </w:r>
      <w:r w:rsidR="00183308">
        <w:t xml:space="preserve"> </w:t>
      </w:r>
      <w:r w:rsidRPr="000B2792">
        <w:t>кОм</w:t>
      </w:r>
      <w:r>
        <w:t xml:space="preserve">, соответствующее напряжению </w:t>
      </w:r>
      <w:r w:rsidRPr="006C5D58">
        <w:rPr>
          <w:b/>
          <w:i/>
        </w:rPr>
        <w:t>U</w:t>
      </w:r>
      <w:r w:rsidRPr="006C5D58">
        <w:rPr>
          <w:b/>
          <w:i/>
          <w:vertAlign w:val="subscript"/>
        </w:rPr>
        <w:t>ЗИ.ОТС</w:t>
      </w:r>
      <w:r w:rsidRPr="006C5D58">
        <w:rPr>
          <w:vertAlign w:val="subscript"/>
        </w:rPr>
        <w:t xml:space="preserve"> </w:t>
      </w:r>
      <w:r>
        <w:t xml:space="preserve">= </w:t>
      </w:r>
      <w:r w:rsidR="00183308" w:rsidRPr="00183308">
        <w:t>-1.19</w:t>
      </w:r>
      <w:r w:rsidR="00183308">
        <w:t xml:space="preserve"> </w:t>
      </w:r>
      <w:r>
        <w:t xml:space="preserve">В (закрытое состояние транзистора). </w:t>
      </w:r>
    </w:p>
    <w:p w14:paraId="69B4E4CE" w14:textId="3237D358" w:rsidR="005037A9" w:rsidRDefault="005037A9" w:rsidP="005037A9">
      <w:pPr>
        <w:ind w:firstLine="708"/>
      </w:pPr>
      <w:r>
        <w:t xml:space="preserve">Изменяя напряжение источника ЭДС затвора, установим значение напряжения затвор-исток равным 0 В. Получим значение сопротивления </w:t>
      </w:r>
      <w:r w:rsidRPr="006C5D58">
        <w:rPr>
          <w:b/>
          <w:i/>
        </w:rPr>
        <w:t>R</w:t>
      </w:r>
      <w:r w:rsidRPr="006C5D58">
        <w:rPr>
          <w:b/>
          <w:i/>
          <w:vertAlign w:val="subscript"/>
        </w:rPr>
        <w:t>К.МИН</w:t>
      </w:r>
      <w:r>
        <w:t xml:space="preserve"> = </w:t>
      </w:r>
      <w:r w:rsidR="00183308" w:rsidRPr="00183308">
        <w:t>1.4</w:t>
      </w:r>
      <w:r w:rsidR="00183308">
        <w:t xml:space="preserve"> </w:t>
      </w:r>
      <w:r w:rsidRPr="000B2792">
        <w:t>кОм</w:t>
      </w:r>
      <w:r>
        <w:t xml:space="preserve">, соответствующее напряжению </w:t>
      </w:r>
      <w:r w:rsidRPr="006C5D58">
        <w:rPr>
          <w:b/>
          <w:i/>
        </w:rPr>
        <w:t>U</w:t>
      </w:r>
      <w:r w:rsidRPr="006C5D58">
        <w:rPr>
          <w:b/>
          <w:i/>
          <w:vertAlign w:val="subscript"/>
        </w:rPr>
        <w:t>ЗИ</w:t>
      </w:r>
      <w:r>
        <w:t xml:space="preserve"> = 0 В (открытое состояние транзистора). </w:t>
      </w:r>
    </w:p>
    <w:p w14:paraId="22B3AF16" w14:textId="77777777" w:rsidR="00183308" w:rsidRPr="00183308" w:rsidRDefault="00183308" w:rsidP="005037A9">
      <w:pPr>
        <w:ind w:firstLine="708"/>
      </w:pPr>
    </w:p>
    <w:p w14:paraId="23A2F10A" w14:textId="077D2BF1" w:rsidR="00183308" w:rsidRDefault="00D265D0" w:rsidP="00183308">
      <w:pPr>
        <w:pBdr>
          <w:top w:val="nil"/>
          <w:left w:val="nil"/>
          <w:bottom w:val="nil"/>
          <w:right w:val="nil"/>
          <w:between w:val="nil"/>
        </w:pBdr>
        <w:ind w:left="709" w:firstLine="1"/>
        <w:rPr>
          <w:b/>
        </w:rPr>
      </w:pPr>
      <w:r>
        <w:rPr>
          <w:rFonts w:eastAsia="Times New Roman" w:cs="Times New Roman"/>
          <w:b/>
          <w:color w:val="000000"/>
          <w:szCs w:val="28"/>
        </w:rPr>
        <w:t>3</w:t>
      </w:r>
      <w:r w:rsidR="00183308">
        <w:rPr>
          <w:rFonts w:eastAsia="Times New Roman" w:cs="Times New Roman"/>
          <w:b/>
          <w:color w:val="000000"/>
          <w:szCs w:val="28"/>
        </w:rPr>
        <w:t xml:space="preserve">.3 </w:t>
      </w:r>
      <w:r w:rsidR="00183308" w:rsidRPr="0061572E">
        <w:rPr>
          <w:b/>
        </w:rPr>
        <w:t>Получение семейства выходных характеристик полевого транзистора в схеме с общим истоком</w:t>
      </w:r>
    </w:p>
    <w:p w14:paraId="527C174B" w14:textId="77777777" w:rsidR="005401C2" w:rsidRDefault="005401C2" w:rsidP="00183308">
      <w:pPr>
        <w:pBdr>
          <w:top w:val="nil"/>
          <w:left w:val="nil"/>
          <w:bottom w:val="nil"/>
          <w:right w:val="nil"/>
          <w:between w:val="nil"/>
        </w:pBdr>
        <w:ind w:left="709" w:firstLine="1"/>
        <w:rPr>
          <w:rFonts w:eastAsia="Times New Roman" w:cs="Times New Roman"/>
          <w:b/>
          <w:color w:val="000000"/>
          <w:szCs w:val="28"/>
        </w:rPr>
      </w:pPr>
    </w:p>
    <w:p w14:paraId="10EA1E2A" w14:textId="6125E7A4" w:rsidR="005401C2" w:rsidRDefault="005401C2" w:rsidP="005401C2">
      <w:pPr>
        <w:ind w:firstLine="708"/>
      </w:pPr>
      <w:r>
        <w:t xml:space="preserve">На рисунке </w:t>
      </w:r>
      <w:r w:rsidR="00D265D0">
        <w:t>3</w:t>
      </w:r>
      <w:r>
        <w:t xml:space="preserve">.3.1 представлены графики зависимостей тока стока </w:t>
      </w:r>
      <w:r w:rsidRPr="004B080F">
        <w:rPr>
          <w:b/>
          <w:i/>
        </w:rPr>
        <w:t>I</w:t>
      </w:r>
      <w:r w:rsidRPr="004B080F">
        <w:rPr>
          <w:b/>
          <w:i/>
          <w:vertAlign w:val="subscript"/>
        </w:rPr>
        <w:t>С</w:t>
      </w:r>
      <w:r>
        <w:t xml:space="preserve"> от напряжения сток-исток </w:t>
      </w:r>
      <w:r w:rsidRPr="004B080F">
        <w:rPr>
          <w:b/>
          <w:i/>
        </w:rPr>
        <w:t>U</w:t>
      </w:r>
      <w:r w:rsidRPr="004B080F">
        <w:rPr>
          <w:b/>
          <w:i/>
          <w:vertAlign w:val="subscript"/>
        </w:rPr>
        <w:t>СИ</w:t>
      </w:r>
      <w:r>
        <w:t xml:space="preserve">, полученные при плавном изменении напряжения на стоке транзистора от 0 до 10 В и фиксированных значениях напряжения источника ЭДС затвора </w:t>
      </w:r>
      <w:r w:rsidRPr="004B080F">
        <w:rPr>
          <w:b/>
          <w:i/>
        </w:rPr>
        <w:t>U</w:t>
      </w:r>
      <w:r w:rsidRPr="004B080F">
        <w:rPr>
          <w:b/>
          <w:i/>
          <w:vertAlign w:val="subscript"/>
        </w:rPr>
        <w:t>ЗИ</w:t>
      </w:r>
      <w:r>
        <w:t xml:space="preserve"> = –1,5 В; –1,0 В; –0,5 В; 0 В; +0,5 В.</w:t>
      </w:r>
    </w:p>
    <w:p w14:paraId="7C43AD7A" w14:textId="4C50A2FA" w:rsidR="005037A9" w:rsidRPr="005037A9" w:rsidRDefault="005401C2" w:rsidP="005037A9">
      <w:pPr>
        <w:pStyle w:val="af8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ab/>
      </w:r>
      <w:r>
        <w:rPr>
          <w:noProof/>
        </w:rPr>
        <w:drawing>
          <wp:inline distT="0" distB="0" distL="0" distR="0" wp14:anchorId="4C89330D" wp14:editId="46785895">
            <wp:extent cx="4724400" cy="46005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F067C1" w14:textId="1C8A4F0D" w:rsidR="005401C2" w:rsidRDefault="005401C2" w:rsidP="005401C2">
      <w:pPr>
        <w:ind w:firstLine="0"/>
        <w:jc w:val="center"/>
        <w:rPr>
          <w:b/>
          <w:i/>
          <w:vertAlign w:val="subscript"/>
        </w:rPr>
      </w:pPr>
      <w:r>
        <w:rPr>
          <w:rFonts w:eastAsia="Times New Roman"/>
          <w:color w:val="000000"/>
        </w:rPr>
        <w:t xml:space="preserve">Рисунок </w:t>
      </w:r>
      <w:r w:rsidR="00D265D0">
        <w:rPr>
          <w:rFonts w:eastAsia="Times New Roman"/>
          <w:color w:val="000000"/>
        </w:rPr>
        <w:t>3</w:t>
      </w:r>
      <w:r>
        <w:rPr>
          <w:rFonts w:eastAsia="Times New Roman"/>
          <w:color w:val="000000"/>
        </w:rPr>
        <w:t>.3</w:t>
      </w:r>
      <w:r w:rsidR="003C2F9F">
        <w:rPr>
          <w:rFonts w:eastAsia="Times New Roman"/>
          <w:color w:val="000000"/>
        </w:rPr>
        <w:t>.1</w:t>
      </w:r>
      <w:r>
        <w:rPr>
          <w:rFonts w:eastAsia="Times New Roman"/>
          <w:color w:val="000000"/>
        </w:rPr>
        <w:t xml:space="preserve"> – </w:t>
      </w:r>
      <w:r>
        <w:t xml:space="preserve">Графики зависимостей тока стока </w:t>
      </w:r>
      <w:r w:rsidRPr="004B080F">
        <w:rPr>
          <w:b/>
          <w:i/>
        </w:rPr>
        <w:t>I</w:t>
      </w:r>
      <w:r w:rsidRPr="004B080F">
        <w:rPr>
          <w:b/>
          <w:i/>
          <w:vertAlign w:val="subscript"/>
        </w:rPr>
        <w:t>С</w:t>
      </w:r>
      <w:r>
        <w:t xml:space="preserve"> от напряжения сток-исток </w:t>
      </w:r>
      <w:r w:rsidRPr="004B080F">
        <w:rPr>
          <w:b/>
          <w:i/>
        </w:rPr>
        <w:t>U</w:t>
      </w:r>
      <w:r w:rsidRPr="004B080F">
        <w:rPr>
          <w:b/>
          <w:i/>
          <w:vertAlign w:val="subscript"/>
        </w:rPr>
        <w:t>СИ</w:t>
      </w:r>
    </w:p>
    <w:p w14:paraId="63AA7555" w14:textId="77777777" w:rsidR="005401C2" w:rsidRPr="00322306" w:rsidRDefault="005401C2" w:rsidP="005401C2">
      <w:pPr>
        <w:ind w:firstLine="0"/>
        <w:jc w:val="center"/>
      </w:pPr>
    </w:p>
    <w:p w14:paraId="4907ECD7" w14:textId="1326F4CC" w:rsidR="005037A9" w:rsidRDefault="005401C2" w:rsidP="00421A7E">
      <w:pPr>
        <w:spacing w:after="240"/>
        <w:ind w:firstLine="0"/>
        <w:contextualSpacing w:val="0"/>
        <w:jc w:val="left"/>
      </w:pPr>
      <w:r>
        <w:rPr>
          <w:rFonts w:eastAsia="Times New Roman" w:cs="Times New Roman"/>
          <w:szCs w:val="28"/>
          <w:lang w:eastAsia="ru-RU"/>
        </w:rPr>
        <w:lastRenderedPageBreak/>
        <w:t xml:space="preserve">Получим соответствующие значения ток стока </w:t>
      </w:r>
      <w:proofErr w:type="spellStart"/>
      <w:r>
        <w:rPr>
          <w:rFonts w:eastAsia="Times New Roman" w:cs="Times New Roman"/>
          <w:szCs w:val="28"/>
          <w:lang w:val="en-US" w:eastAsia="ru-RU"/>
        </w:rPr>
        <w:t>Ic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, </w:t>
      </w:r>
      <w:r>
        <w:t xml:space="preserve">при фиксированном напряжении сток-исток, равном </w:t>
      </w:r>
      <w:r w:rsidRPr="003B5738">
        <w:rPr>
          <w:b/>
          <w:i/>
        </w:rPr>
        <w:t>U</w:t>
      </w:r>
      <w:r w:rsidRPr="003B5738">
        <w:rPr>
          <w:b/>
          <w:i/>
          <w:vertAlign w:val="subscript"/>
        </w:rPr>
        <w:t>СИ</w:t>
      </w:r>
      <w:r>
        <w:t xml:space="preserve"> = 5 В.</w:t>
      </w:r>
    </w:p>
    <w:tbl>
      <w:tblPr>
        <w:tblStyle w:val="af"/>
        <w:tblW w:w="9776" w:type="dxa"/>
        <w:tblLook w:val="04A0" w:firstRow="1" w:lastRow="0" w:firstColumn="1" w:lastColumn="0" w:noHBand="0" w:noVBand="1"/>
      </w:tblPr>
      <w:tblGrid>
        <w:gridCol w:w="2547"/>
        <w:gridCol w:w="3685"/>
        <w:gridCol w:w="3544"/>
      </w:tblGrid>
      <w:tr w:rsidR="005401C2" w14:paraId="07B086AB" w14:textId="77777777" w:rsidTr="005401C2">
        <w:tc>
          <w:tcPr>
            <w:tcW w:w="2547" w:type="dxa"/>
          </w:tcPr>
          <w:p w14:paraId="3EBEBD90" w14:textId="77777777" w:rsidR="005401C2" w:rsidRDefault="005401C2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685" w:type="dxa"/>
          </w:tcPr>
          <w:p w14:paraId="367B14FB" w14:textId="71BE4B25" w:rsidR="005401C2" w:rsidRDefault="005401C2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>
              <w:t>си</w:t>
            </w:r>
            <w:r>
              <w:rPr>
                <w:lang w:val="en-US"/>
              </w:rPr>
              <w:t>, B</w:t>
            </w:r>
          </w:p>
        </w:tc>
        <w:tc>
          <w:tcPr>
            <w:tcW w:w="3544" w:type="dxa"/>
          </w:tcPr>
          <w:p w14:paraId="2AE0A898" w14:textId="77777777" w:rsidR="005401C2" w:rsidRDefault="005401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Ic</w:t>
            </w:r>
            <w:proofErr w:type="spellEnd"/>
            <w:r>
              <w:rPr>
                <w:lang w:val="en-US"/>
              </w:rPr>
              <w:t>, mA</w:t>
            </w:r>
          </w:p>
        </w:tc>
      </w:tr>
      <w:tr w:rsidR="005401C2" w14:paraId="2A913694" w14:textId="77777777" w:rsidTr="005401C2">
        <w:tc>
          <w:tcPr>
            <w:tcW w:w="2547" w:type="dxa"/>
          </w:tcPr>
          <w:p w14:paraId="1A2B117C" w14:textId="77777777" w:rsidR="005401C2" w:rsidRDefault="005401C2">
            <w:pPr>
              <w:rPr>
                <w:lang w:val="en-US"/>
              </w:rPr>
            </w:pPr>
            <w:r>
              <w:rPr>
                <w:lang w:val="en-US"/>
              </w:rPr>
              <w:t>Blue</w:t>
            </w:r>
          </w:p>
        </w:tc>
        <w:tc>
          <w:tcPr>
            <w:tcW w:w="3685" w:type="dxa"/>
          </w:tcPr>
          <w:p w14:paraId="014A80D7" w14:textId="77777777" w:rsidR="005401C2" w:rsidRDefault="005401C2">
            <w:pPr>
              <w:rPr>
                <w:lang w:val="en-US"/>
              </w:rPr>
            </w:pPr>
            <w:r>
              <w:rPr>
                <w:lang w:val="en-US"/>
              </w:rPr>
              <w:t>- 1.5</w:t>
            </w:r>
          </w:p>
        </w:tc>
        <w:tc>
          <w:tcPr>
            <w:tcW w:w="3544" w:type="dxa"/>
          </w:tcPr>
          <w:p w14:paraId="223D73D3" w14:textId="77777777" w:rsidR="005401C2" w:rsidRDefault="005401C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401C2" w14:paraId="75B2D0C7" w14:textId="77777777" w:rsidTr="005401C2">
        <w:tc>
          <w:tcPr>
            <w:tcW w:w="2547" w:type="dxa"/>
          </w:tcPr>
          <w:p w14:paraId="1FE79157" w14:textId="77777777" w:rsidR="005401C2" w:rsidRDefault="005401C2">
            <w:pPr>
              <w:rPr>
                <w:lang w:val="en-US"/>
              </w:rPr>
            </w:pPr>
            <w:r>
              <w:rPr>
                <w:lang w:val="en-US"/>
              </w:rPr>
              <w:t>Red</w:t>
            </w:r>
          </w:p>
        </w:tc>
        <w:tc>
          <w:tcPr>
            <w:tcW w:w="3685" w:type="dxa"/>
          </w:tcPr>
          <w:p w14:paraId="11BF6FF7" w14:textId="77777777" w:rsidR="005401C2" w:rsidRDefault="005401C2">
            <w:pPr>
              <w:rPr>
                <w:lang w:val="en-US"/>
              </w:rPr>
            </w:pPr>
            <w:r>
              <w:rPr>
                <w:lang w:val="en-US"/>
              </w:rPr>
              <w:t>-1.0</w:t>
            </w:r>
          </w:p>
        </w:tc>
        <w:tc>
          <w:tcPr>
            <w:tcW w:w="3544" w:type="dxa"/>
          </w:tcPr>
          <w:p w14:paraId="78371F25" w14:textId="77777777" w:rsidR="005401C2" w:rsidRDefault="005401C2">
            <w:pPr>
              <w:rPr>
                <w:lang w:val="en-US"/>
              </w:rPr>
            </w:pPr>
            <w:r>
              <w:rPr>
                <w:lang w:val="en-US"/>
              </w:rPr>
              <w:t>0.13</w:t>
            </w:r>
          </w:p>
        </w:tc>
      </w:tr>
      <w:tr w:rsidR="005401C2" w14:paraId="3467F26A" w14:textId="77777777" w:rsidTr="005401C2">
        <w:tc>
          <w:tcPr>
            <w:tcW w:w="2547" w:type="dxa"/>
          </w:tcPr>
          <w:p w14:paraId="68004DF6" w14:textId="77777777" w:rsidR="005401C2" w:rsidRDefault="005401C2">
            <w:pPr>
              <w:rPr>
                <w:lang w:val="en-US"/>
              </w:rPr>
            </w:pPr>
            <w:r>
              <w:rPr>
                <w:lang w:val="en-US"/>
              </w:rPr>
              <w:t>Green</w:t>
            </w:r>
          </w:p>
        </w:tc>
        <w:tc>
          <w:tcPr>
            <w:tcW w:w="3685" w:type="dxa"/>
          </w:tcPr>
          <w:p w14:paraId="6EBBD751" w14:textId="77777777" w:rsidR="005401C2" w:rsidRDefault="005401C2">
            <w:pPr>
              <w:rPr>
                <w:lang w:val="en-US"/>
              </w:rPr>
            </w:pPr>
            <w:r>
              <w:rPr>
                <w:lang w:val="en-US"/>
              </w:rPr>
              <w:t>- 0.5</w:t>
            </w:r>
          </w:p>
        </w:tc>
        <w:tc>
          <w:tcPr>
            <w:tcW w:w="3544" w:type="dxa"/>
          </w:tcPr>
          <w:p w14:paraId="37402F6B" w14:textId="77777777" w:rsidR="005401C2" w:rsidRDefault="005401C2">
            <w:pPr>
              <w:rPr>
                <w:lang w:val="en-US"/>
              </w:rPr>
            </w:pPr>
            <w:r>
              <w:rPr>
                <w:lang w:val="en-US"/>
              </w:rPr>
              <w:t>1.14</w:t>
            </w:r>
          </w:p>
        </w:tc>
      </w:tr>
      <w:tr w:rsidR="005401C2" w14:paraId="3B2B1E0C" w14:textId="77777777" w:rsidTr="005401C2">
        <w:tc>
          <w:tcPr>
            <w:tcW w:w="2547" w:type="dxa"/>
          </w:tcPr>
          <w:p w14:paraId="12CB9E7C" w14:textId="77777777" w:rsidR="005401C2" w:rsidRDefault="005401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SkyBlue</w:t>
            </w:r>
            <w:proofErr w:type="spellEnd"/>
          </w:p>
        </w:tc>
        <w:tc>
          <w:tcPr>
            <w:tcW w:w="3685" w:type="dxa"/>
          </w:tcPr>
          <w:p w14:paraId="288BA396" w14:textId="77777777" w:rsidR="005401C2" w:rsidRDefault="005401C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44" w:type="dxa"/>
          </w:tcPr>
          <w:p w14:paraId="100F6F3D" w14:textId="77777777" w:rsidR="005401C2" w:rsidRDefault="005401C2">
            <w:pPr>
              <w:rPr>
                <w:lang w:val="en-US"/>
              </w:rPr>
            </w:pPr>
            <w:r>
              <w:rPr>
                <w:lang w:val="en-US"/>
              </w:rPr>
              <w:t>2.88</w:t>
            </w:r>
          </w:p>
        </w:tc>
      </w:tr>
      <w:tr w:rsidR="005401C2" w14:paraId="610C6B2A" w14:textId="77777777" w:rsidTr="005401C2">
        <w:tc>
          <w:tcPr>
            <w:tcW w:w="2547" w:type="dxa"/>
          </w:tcPr>
          <w:p w14:paraId="002C969E" w14:textId="77777777" w:rsidR="005401C2" w:rsidRDefault="005401C2">
            <w:pPr>
              <w:rPr>
                <w:lang w:val="en-US"/>
              </w:rPr>
            </w:pPr>
            <w:r>
              <w:rPr>
                <w:lang w:val="en-US"/>
              </w:rPr>
              <w:t>Yellow</w:t>
            </w:r>
          </w:p>
        </w:tc>
        <w:tc>
          <w:tcPr>
            <w:tcW w:w="3685" w:type="dxa"/>
          </w:tcPr>
          <w:p w14:paraId="499AE039" w14:textId="77777777" w:rsidR="005401C2" w:rsidRDefault="005401C2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3544" w:type="dxa"/>
          </w:tcPr>
          <w:p w14:paraId="5598C6B8" w14:textId="77777777" w:rsidR="005401C2" w:rsidRDefault="005401C2">
            <w:pPr>
              <w:rPr>
                <w:lang w:val="en-US"/>
              </w:rPr>
            </w:pPr>
            <w:r>
              <w:rPr>
                <w:lang w:val="en-US"/>
              </w:rPr>
              <w:t>5.16</w:t>
            </w:r>
          </w:p>
        </w:tc>
      </w:tr>
    </w:tbl>
    <w:p w14:paraId="2E286463" w14:textId="77777777" w:rsidR="005401C2" w:rsidRDefault="005401C2" w:rsidP="005401C2">
      <w:pPr>
        <w:ind w:firstLine="0"/>
      </w:pPr>
    </w:p>
    <w:p w14:paraId="5DEE1988" w14:textId="53E280A1" w:rsidR="005401C2" w:rsidRDefault="005401C2" w:rsidP="000C2537">
      <w:pPr>
        <w:ind w:firstLine="708"/>
      </w:pPr>
      <w:r>
        <w:t>Определим крутизну передаточной характеристики транзистора S при изменении напряжения затвор-исток в диапазоне от –</w:t>
      </w:r>
      <w:r w:rsidR="000C2537">
        <w:t>0</w:t>
      </w:r>
      <w:r>
        <w:t>,</w:t>
      </w:r>
      <w:r w:rsidR="000C2537">
        <w:t>5</w:t>
      </w:r>
      <w:r>
        <w:t xml:space="preserve"> В до 0</w:t>
      </w:r>
      <w:r w:rsidR="000C2537">
        <w:t>,5</w:t>
      </w:r>
      <w:r>
        <w:t xml:space="preserve"> В по формуле:</w:t>
      </w:r>
    </w:p>
    <w:p w14:paraId="336D80EC" w14:textId="77777777" w:rsidR="000C2537" w:rsidRDefault="000C2537" w:rsidP="000C2537">
      <w:pPr>
        <w:ind w:firstLine="708"/>
      </w:pPr>
    </w:p>
    <w:p w14:paraId="12566BF9" w14:textId="0AF7AECF" w:rsidR="005401C2" w:rsidRPr="00E81A0D" w:rsidRDefault="005401C2" w:rsidP="005401C2">
      <w:pPr>
        <w:ind w:firstLine="708"/>
        <w:rPr>
          <w:lang w:val="en-US"/>
        </w:rPr>
      </w:pPr>
      <w:r w:rsidRPr="007E7DA2">
        <w:rPr>
          <w:b/>
          <w:i/>
          <w:lang w:val="en-US"/>
        </w:rPr>
        <w:t>S</w:t>
      </w:r>
      <w:r w:rsidRPr="007E7DA2">
        <w:rPr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△I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С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△U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ЗИ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36"/>
                <w:szCs w:val="36"/>
                <w:lang w:val="en-US"/>
              </w:rPr>
              <m:t xml:space="preserve"> </m:t>
            </m:r>
          </m:den>
        </m:f>
      </m:oMath>
      <w:r w:rsidRPr="007E7DA2">
        <w:rPr>
          <w:lang w:val="en-US"/>
        </w:rPr>
        <w:t xml:space="preserve">  = </w:t>
      </w:r>
      <m:oMath>
        <m:f>
          <m:fPr>
            <m:ctrlPr>
              <w:rPr>
                <w:rFonts w:ascii="Cambria Math" w:hAnsi="Cambria Math"/>
                <w:b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5,16 – 1,14 мА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0,5 - (-0,5)</m:t>
            </m:r>
            <m:r>
              <m:rPr>
                <m:sty m:val="b"/>
              </m:rPr>
              <w:rPr>
                <w:rFonts w:ascii="Cambria Math" w:hAnsi="Cambria Math"/>
                <w:sz w:val="36"/>
                <w:szCs w:val="36"/>
                <w:lang w:val="en-US"/>
              </w:rPr>
              <m:t xml:space="preserve"> В</m:t>
            </m:r>
          </m:den>
        </m:f>
      </m:oMath>
      <w:r w:rsidRPr="003C2ABA">
        <w:rPr>
          <w:lang w:val="en-US"/>
        </w:rPr>
        <w:t xml:space="preserve"> = </w:t>
      </w:r>
      <w:r w:rsidR="000C2537" w:rsidRPr="000C2537">
        <w:rPr>
          <w:lang w:val="en-US"/>
        </w:rPr>
        <w:t>4,02</w:t>
      </w:r>
      <w:r w:rsidRPr="003C2ABA">
        <w:rPr>
          <w:lang w:val="en-US"/>
        </w:rPr>
        <w:t xml:space="preserve"> </w:t>
      </w:r>
      <w:proofErr w:type="spellStart"/>
      <w:r>
        <w:t>мСм</w:t>
      </w:r>
      <w:proofErr w:type="spellEnd"/>
    </w:p>
    <w:p w14:paraId="5AFA0334" w14:textId="77777777" w:rsidR="000C2537" w:rsidRPr="00E81A0D" w:rsidRDefault="000C2537" w:rsidP="005401C2">
      <w:pPr>
        <w:ind w:firstLine="708"/>
        <w:rPr>
          <w:lang w:val="en-US"/>
        </w:rPr>
      </w:pPr>
    </w:p>
    <w:p w14:paraId="11E32C26" w14:textId="2A3ED771" w:rsidR="000C2537" w:rsidRPr="00A1645E" w:rsidRDefault="000C2537" w:rsidP="000C2537">
      <w:pPr>
        <w:ind w:firstLine="708"/>
      </w:pPr>
      <w:r w:rsidRPr="00E81A0D">
        <w:rPr>
          <w:lang w:val="en-US"/>
        </w:rPr>
        <w:tab/>
      </w:r>
      <w:r>
        <w:t xml:space="preserve">Построим на графике выходных характеристик транзистора линию нагрузки по двум точкам: точка </w:t>
      </w:r>
      <w:r w:rsidRPr="00BA4ABA">
        <w:rPr>
          <w:b/>
          <w:i/>
        </w:rPr>
        <w:t>Е</w:t>
      </w:r>
      <w:r w:rsidRPr="00BA4ABA">
        <w:rPr>
          <w:b/>
          <w:i/>
          <w:vertAlign w:val="subscript"/>
        </w:rPr>
        <w:t>С</w:t>
      </w:r>
      <w:r>
        <w:t xml:space="preserve"> = 5 В на оси абсцисс и точка </w:t>
      </w:r>
      <w:r w:rsidRPr="00BA4ABA">
        <w:rPr>
          <w:b/>
          <w:i/>
        </w:rPr>
        <w:t>I</w:t>
      </w:r>
      <w:r w:rsidRPr="00BA4ABA">
        <w:rPr>
          <w:b/>
          <w:i/>
          <w:vertAlign w:val="subscript"/>
        </w:rPr>
        <w:t>С</w:t>
      </w:r>
      <w:r>
        <w:t xml:space="preserve"> = </w:t>
      </w:r>
      <w:r w:rsidRPr="00BA4ABA">
        <w:rPr>
          <w:b/>
          <w:i/>
        </w:rPr>
        <w:t>Е</w:t>
      </w:r>
      <w:r w:rsidRPr="00BA4ABA">
        <w:rPr>
          <w:b/>
          <w:i/>
          <w:vertAlign w:val="subscript"/>
        </w:rPr>
        <w:t>С</w:t>
      </w:r>
      <w:r w:rsidRPr="00BA4ABA">
        <w:rPr>
          <w:b/>
          <w:i/>
        </w:rPr>
        <w:t>/R</w:t>
      </w:r>
      <w:r w:rsidRPr="00BA4ABA">
        <w:rPr>
          <w:b/>
          <w:i/>
          <w:vertAlign w:val="subscript"/>
        </w:rPr>
        <w:t>С</w:t>
      </w:r>
      <w:r>
        <w:t xml:space="preserve"> </w:t>
      </w:r>
      <w:proofErr w:type="gramStart"/>
      <w:r>
        <w:t xml:space="preserve">=  </w:t>
      </w:r>
      <w:r w:rsidR="003C2F9F">
        <w:t>2</w:t>
      </w:r>
      <w:r w:rsidRPr="00A8066A">
        <w:t>,6</w:t>
      </w:r>
      <w:r w:rsidR="003C2F9F">
        <w:t>45</w:t>
      </w:r>
      <w:proofErr w:type="gramEnd"/>
      <w:r>
        <w:t xml:space="preserve"> </w:t>
      </w:r>
      <w:r w:rsidR="003C2F9F">
        <w:t>м</w:t>
      </w:r>
      <w:r>
        <w:t xml:space="preserve">А на оси ординат. График представлен на рисунке </w:t>
      </w:r>
      <w:r w:rsidR="00D265D0">
        <w:t>3</w:t>
      </w:r>
      <w:r>
        <w:t>.</w:t>
      </w:r>
      <w:r w:rsidR="003C2F9F">
        <w:t>3.2</w:t>
      </w:r>
      <w:r>
        <w:t>.</w:t>
      </w:r>
    </w:p>
    <w:p w14:paraId="1C1FAADC" w14:textId="53215EEB" w:rsidR="000C2537" w:rsidRPr="003C2F9F" w:rsidRDefault="000C2537" w:rsidP="000C2537">
      <w:pPr>
        <w:ind w:firstLine="0"/>
      </w:pPr>
    </w:p>
    <w:p w14:paraId="24837F3F" w14:textId="75885296" w:rsidR="005401C2" w:rsidRPr="00421A7E" w:rsidRDefault="003C2F9F" w:rsidP="003C2F9F">
      <w:pPr>
        <w:spacing w:after="240"/>
        <w:ind w:firstLine="0"/>
        <w:contextualSpacing w:val="0"/>
        <w:jc w:val="center"/>
        <w:rPr>
          <w:rFonts w:eastAsia="Times New Roman" w:cs="Times New Roman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9D545E6" wp14:editId="5CC078E7">
            <wp:extent cx="4128941" cy="4012163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168" cy="4027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2CF2F3" w14:textId="1288649B" w:rsidR="003C2F9F" w:rsidRPr="00322306" w:rsidRDefault="003C2F9F" w:rsidP="003C2F9F">
      <w:pPr>
        <w:ind w:firstLine="0"/>
        <w:jc w:val="center"/>
      </w:pPr>
      <w:r>
        <w:rPr>
          <w:rFonts w:eastAsia="Times New Roman"/>
          <w:color w:val="000000"/>
        </w:rPr>
        <w:t xml:space="preserve">Рисунок </w:t>
      </w:r>
      <w:r w:rsidR="00D265D0">
        <w:rPr>
          <w:rFonts w:eastAsia="Times New Roman"/>
          <w:color w:val="000000"/>
        </w:rPr>
        <w:t>3</w:t>
      </w:r>
      <w:r>
        <w:rPr>
          <w:rFonts w:eastAsia="Times New Roman"/>
          <w:color w:val="000000"/>
        </w:rPr>
        <w:t xml:space="preserve">.3.2 – </w:t>
      </w:r>
      <w:r>
        <w:t>Линия нагрузки на графике выходных характеристик</w:t>
      </w:r>
    </w:p>
    <w:p w14:paraId="705C2633" w14:textId="09E83AFC" w:rsidR="00421A7E" w:rsidRDefault="00421A7E" w:rsidP="00E36142">
      <w:pPr>
        <w:spacing w:after="240"/>
        <w:ind w:firstLine="0"/>
        <w:contextualSpacing w:val="0"/>
        <w:rPr>
          <w:rFonts w:eastAsia="Times New Roman" w:cs="Times New Roman"/>
          <w:sz w:val="24"/>
          <w:szCs w:val="24"/>
          <w:lang w:eastAsia="ru-RU"/>
        </w:rPr>
      </w:pPr>
    </w:p>
    <w:p w14:paraId="7BAA2C09" w14:textId="77777777" w:rsidR="00E36142" w:rsidRDefault="00E36142" w:rsidP="00E36142">
      <w:pPr>
        <w:ind w:firstLine="708"/>
      </w:pPr>
      <w:r>
        <w:lastRenderedPageBreak/>
        <w:t>Оценим границы активного режима транзисторного каскада, которые определяются координатами (</w:t>
      </w:r>
      <w:r w:rsidRPr="00BC5D17">
        <w:rPr>
          <w:b/>
          <w:i/>
        </w:rPr>
        <w:t>I</w:t>
      </w:r>
      <w:r w:rsidRPr="00BC5D17">
        <w:rPr>
          <w:b/>
          <w:i/>
          <w:vertAlign w:val="subscript"/>
        </w:rPr>
        <w:t>С.МАКС</w:t>
      </w:r>
      <w:r>
        <w:t xml:space="preserve">, </w:t>
      </w:r>
      <w:r w:rsidRPr="00BC5D17">
        <w:rPr>
          <w:b/>
          <w:i/>
        </w:rPr>
        <w:t>U</w:t>
      </w:r>
      <w:r w:rsidRPr="00BC5D17">
        <w:rPr>
          <w:b/>
          <w:i/>
          <w:vertAlign w:val="subscript"/>
        </w:rPr>
        <w:t>СИ.МИН</w:t>
      </w:r>
      <w:r>
        <w:t xml:space="preserve"> и </w:t>
      </w:r>
      <w:r w:rsidRPr="00BC5D17">
        <w:rPr>
          <w:b/>
          <w:i/>
        </w:rPr>
        <w:t>I</w:t>
      </w:r>
      <w:r w:rsidRPr="00BC5D17">
        <w:rPr>
          <w:b/>
          <w:i/>
          <w:vertAlign w:val="subscript"/>
        </w:rPr>
        <w:t>С.МИН</w:t>
      </w:r>
      <w:r>
        <w:t xml:space="preserve">, </w:t>
      </w:r>
      <w:r w:rsidRPr="00BC5D17">
        <w:rPr>
          <w:b/>
          <w:i/>
        </w:rPr>
        <w:t>U</w:t>
      </w:r>
      <w:r w:rsidRPr="00BC5D17">
        <w:rPr>
          <w:b/>
          <w:i/>
          <w:vertAlign w:val="subscript"/>
        </w:rPr>
        <w:t>СИ.МАКС</w:t>
      </w:r>
      <w:r>
        <w:t>) точек пересечения линии нагрузки с выходными характеристиками, полученными, соответственно, при значениях напряжения затвор-исток –1,0 В и +0,5 В.</w:t>
      </w:r>
    </w:p>
    <w:p w14:paraId="4A68565F" w14:textId="205724D5" w:rsidR="00E36142" w:rsidRDefault="00E36142" w:rsidP="00E36142">
      <w:r>
        <w:t>Тогда</w:t>
      </w:r>
      <w:r w:rsidRPr="00677DF2">
        <w:t xml:space="preserve"> </w:t>
      </w:r>
      <w:r w:rsidRPr="00BC5D17">
        <w:rPr>
          <w:b/>
          <w:i/>
        </w:rPr>
        <w:t>I</w:t>
      </w:r>
      <w:r w:rsidRPr="00BC5D17">
        <w:rPr>
          <w:b/>
          <w:i/>
          <w:vertAlign w:val="subscript"/>
        </w:rPr>
        <w:t>С.МИН</w:t>
      </w:r>
      <w:r w:rsidRPr="00677DF2">
        <w:t xml:space="preserve"> </w:t>
      </w:r>
      <w:r>
        <w:t xml:space="preserve">= </w:t>
      </w:r>
      <w:r w:rsidRPr="00677DF2">
        <w:t>0,</w:t>
      </w:r>
      <w:r w:rsidR="004D79F8">
        <w:t>1</w:t>
      </w:r>
      <w:r w:rsidRPr="00677DF2">
        <w:t>3</w:t>
      </w:r>
      <w:r>
        <w:t xml:space="preserve"> м</w:t>
      </w:r>
      <w:r>
        <w:rPr>
          <w:lang w:val="en-US"/>
        </w:rPr>
        <w:t>A</w:t>
      </w:r>
      <w:r>
        <w:t xml:space="preserve">, </w:t>
      </w:r>
      <w:r w:rsidRPr="00BC5D17">
        <w:rPr>
          <w:b/>
          <w:i/>
        </w:rPr>
        <w:t>I</w:t>
      </w:r>
      <w:r w:rsidRPr="00BC5D17">
        <w:rPr>
          <w:b/>
          <w:i/>
          <w:vertAlign w:val="subscript"/>
        </w:rPr>
        <w:t>С.МАКС</w:t>
      </w:r>
      <w:r w:rsidRPr="00677DF2">
        <w:t>=</w:t>
      </w:r>
      <w:r w:rsidR="004D79F8">
        <w:t>5</w:t>
      </w:r>
      <w:r w:rsidRPr="00677DF2">
        <w:t>,16</w:t>
      </w:r>
      <w:r>
        <w:t xml:space="preserve"> м</w:t>
      </w:r>
      <w:r>
        <w:rPr>
          <w:lang w:val="en-US"/>
        </w:rPr>
        <w:t>A</w:t>
      </w:r>
      <w:r>
        <w:t xml:space="preserve">, </w:t>
      </w:r>
      <w:r w:rsidRPr="00BC5D17">
        <w:rPr>
          <w:b/>
          <w:i/>
        </w:rPr>
        <w:t>U</w:t>
      </w:r>
      <w:r w:rsidRPr="00BC5D17">
        <w:rPr>
          <w:b/>
          <w:i/>
          <w:vertAlign w:val="subscript"/>
        </w:rPr>
        <w:t>СИ.МИН</w:t>
      </w:r>
      <w:r>
        <w:t>=</w:t>
      </w:r>
      <w:r w:rsidR="009F6718" w:rsidRPr="009F6718">
        <w:t>3.24</w:t>
      </w:r>
      <w:r w:rsidRPr="000D422C">
        <w:t>В</w:t>
      </w:r>
      <w:r>
        <w:t xml:space="preserve">, </w:t>
      </w:r>
      <w:r w:rsidRPr="00BC5D17">
        <w:rPr>
          <w:b/>
          <w:i/>
        </w:rPr>
        <w:t>U</w:t>
      </w:r>
      <w:r w:rsidRPr="00BC5D17">
        <w:rPr>
          <w:b/>
          <w:i/>
          <w:vertAlign w:val="subscript"/>
        </w:rPr>
        <w:t>СИ.МАКС</w:t>
      </w:r>
      <w:r w:rsidRPr="00022788">
        <w:t xml:space="preserve"> =</w:t>
      </w:r>
      <w:r w:rsidR="009F6718" w:rsidRPr="009F6718">
        <w:t xml:space="preserve">4.91 </w:t>
      </w:r>
      <w:r>
        <w:t>В.</w:t>
      </w:r>
    </w:p>
    <w:p w14:paraId="1FC65327" w14:textId="20044AB3" w:rsidR="00E36142" w:rsidRDefault="00E36142" w:rsidP="00E36142">
      <w:pPr>
        <w:ind w:firstLine="708"/>
      </w:pPr>
      <w:r>
        <w:t xml:space="preserve">Вычислим ток стока </w:t>
      </w:r>
      <w:r w:rsidRPr="00862227">
        <w:rPr>
          <w:b/>
          <w:i/>
          <w:lang w:val="en-US"/>
        </w:rPr>
        <w:t>I</w:t>
      </w:r>
      <w:r w:rsidRPr="00862227">
        <w:rPr>
          <w:b/>
          <w:i/>
          <w:vertAlign w:val="subscript"/>
        </w:rPr>
        <w:t>С</w:t>
      </w:r>
      <w:r w:rsidRPr="00862227">
        <w:rPr>
          <w:b/>
          <w:i/>
          <w:vertAlign w:val="superscript"/>
        </w:rPr>
        <w:t>*</w:t>
      </w:r>
      <w:r>
        <w:t xml:space="preserve"> = </w:t>
      </w:r>
      <w:r w:rsidRPr="00BC5D17">
        <w:rPr>
          <w:b/>
          <w:i/>
        </w:rPr>
        <w:t>I</w:t>
      </w:r>
      <w:r w:rsidRPr="00BC5D17">
        <w:rPr>
          <w:b/>
          <w:i/>
          <w:vertAlign w:val="subscript"/>
        </w:rPr>
        <w:t>С.МАКС</w:t>
      </w:r>
      <w:r w:rsidRPr="00677DF2">
        <w:t xml:space="preserve"> </w:t>
      </w:r>
      <w:r>
        <w:t xml:space="preserve">- </w:t>
      </w:r>
      <w:r w:rsidRPr="00BC5D17">
        <w:rPr>
          <w:b/>
          <w:i/>
        </w:rPr>
        <w:t>I</w:t>
      </w:r>
      <w:r w:rsidRPr="00BC5D17">
        <w:rPr>
          <w:b/>
          <w:i/>
          <w:vertAlign w:val="subscript"/>
        </w:rPr>
        <w:t>С.МИН</w:t>
      </w:r>
      <w:r>
        <w:t xml:space="preserve"> = </w:t>
      </w:r>
      <w:r w:rsidR="001F4C76" w:rsidRPr="001F4C76">
        <w:t>2.645</w:t>
      </w:r>
      <w:r>
        <w:t xml:space="preserve"> </w:t>
      </w:r>
      <w:r w:rsidRPr="00022788">
        <w:t>мА</w:t>
      </w:r>
      <w:r>
        <w:t xml:space="preserve"> для средней точки активного режима, и определим по передаточной характеристике соответствующее значение напряжения затвор-исток </w:t>
      </w:r>
      <w:r w:rsidRPr="007B4201">
        <w:rPr>
          <w:b/>
          <w:i/>
        </w:rPr>
        <w:t>U</w:t>
      </w:r>
      <w:r w:rsidRPr="007B4201">
        <w:rPr>
          <w:b/>
          <w:i/>
          <w:vertAlign w:val="subscript"/>
        </w:rPr>
        <w:t>ЗИ</w:t>
      </w:r>
      <w:r w:rsidRPr="00862227">
        <w:rPr>
          <w:b/>
          <w:i/>
          <w:vertAlign w:val="superscript"/>
        </w:rPr>
        <w:t>*</w:t>
      </w:r>
      <w:r>
        <w:t xml:space="preserve"> = </w:t>
      </w:r>
      <w:r w:rsidR="001F4C76" w:rsidRPr="001F4C76">
        <w:t>-0.08</w:t>
      </w:r>
      <w:r w:rsidR="001F4C76">
        <w:t xml:space="preserve"> </w:t>
      </w:r>
      <w:r w:rsidRPr="00022788">
        <w:t>В</w:t>
      </w:r>
      <w:r>
        <w:t>.</w:t>
      </w:r>
    </w:p>
    <w:p w14:paraId="2D2B92C4" w14:textId="724B8A61" w:rsidR="00E36142" w:rsidRDefault="00E36142" w:rsidP="00E36142">
      <w:pPr>
        <w:spacing w:after="240"/>
        <w:ind w:firstLine="0"/>
        <w:contextualSpacing w:val="0"/>
        <w:rPr>
          <w:rFonts w:eastAsia="Times New Roman" w:cs="Times New Roman"/>
          <w:sz w:val="24"/>
          <w:szCs w:val="24"/>
          <w:lang w:eastAsia="ru-RU"/>
        </w:rPr>
      </w:pPr>
    </w:p>
    <w:p w14:paraId="468E2801" w14:textId="32A8BAC1" w:rsidR="001F4C76" w:rsidRDefault="00D265D0" w:rsidP="001F4C76">
      <w:pPr>
        <w:pBdr>
          <w:top w:val="nil"/>
          <w:left w:val="nil"/>
          <w:bottom w:val="nil"/>
          <w:right w:val="nil"/>
          <w:between w:val="nil"/>
        </w:pBdr>
        <w:ind w:left="709" w:firstLine="1"/>
        <w:rPr>
          <w:b/>
        </w:rPr>
      </w:pPr>
      <w:r>
        <w:rPr>
          <w:rFonts w:eastAsia="Times New Roman" w:cs="Times New Roman"/>
          <w:b/>
          <w:color w:val="000000"/>
          <w:szCs w:val="28"/>
        </w:rPr>
        <w:t>3</w:t>
      </w:r>
      <w:r w:rsidR="001F4C76">
        <w:rPr>
          <w:rFonts w:eastAsia="Times New Roman" w:cs="Times New Roman"/>
          <w:b/>
          <w:color w:val="000000"/>
          <w:szCs w:val="28"/>
        </w:rPr>
        <w:t xml:space="preserve">.3 </w:t>
      </w:r>
      <w:r w:rsidR="001F4C76" w:rsidRPr="002F3293">
        <w:rPr>
          <w:b/>
        </w:rPr>
        <w:t>Исследование работы транзисторного каскада с общим истоком</w:t>
      </w:r>
    </w:p>
    <w:p w14:paraId="56A17A44" w14:textId="77777777" w:rsidR="001F4C76" w:rsidRDefault="001F4C76" w:rsidP="001F4C76">
      <w:pPr>
        <w:pBdr>
          <w:top w:val="nil"/>
          <w:left w:val="nil"/>
          <w:bottom w:val="nil"/>
          <w:right w:val="nil"/>
          <w:between w:val="nil"/>
        </w:pBdr>
        <w:ind w:left="709" w:firstLine="1"/>
        <w:rPr>
          <w:rFonts w:eastAsia="Times New Roman" w:cs="Times New Roman"/>
          <w:b/>
          <w:color w:val="000000"/>
          <w:szCs w:val="28"/>
        </w:rPr>
      </w:pPr>
    </w:p>
    <w:p w14:paraId="7C15ACEE" w14:textId="77777777" w:rsidR="001F4C76" w:rsidRDefault="001F4C76" w:rsidP="001F4C76">
      <w:pPr>
        <w:pBdr>
          <w:top w:val="nil"/>
          <w:left w:val="nil"/>
          <w:bottom w:val="nil"/>
          <w:right w:val="nil"/>
          <w:between w:val="nil"/>
        </w:pBdr>
        <w:ind w:firstLine="710"/>
      </w:pPr>
      <w:r>
        <w:t xml:space="preserve">Установим амплитуду напряжения источника входного гармонического напряжения </w:t>
      </w:r>
      <w:proofErr w:type="spellStart"/>
      <w:r w:rsidRPr="00DA6385">
        <w:rPr>
          <w:b/>
          <w:i/>
          <w:szCs w:val="28"/>
        </w:rPr>
        <w:t>u</w:t>
      </w:r>
      <w:r w:rsidRPr="00DA6385">
        <w:rPr>
          <w:b/>
          <w:i/>
          <w:szCs w:val="28"/>
          <w:vertAlign w:val="subscript"/>
        </w:rPr>
        <w:t>вх.m</w:t>
      </w:r>
      <w:proofErr w:type="spellEnd"/>
      <w:r>
        <w:rPr>
          <w:szCs w:val="28"/>
        </w:rPr>
        <w:t xml:space="preserve"> </w:t>
      </w:r>
      <w:r>
        <w:t xml:space="preserve">= 0 В, и величину напряжения источника ЭДС стока </w:t>
      </w:r>
      <w:r w:rsidRPr="00850486">
        <w:rPr>
          <w:b/>
          <w:i/>
        </w:rPr>
        <w:t>Е</w:t>
      </w:r>
      <w:r w:rsidRPr="00850486">
        <w:rPr>
          <w:b/>
          <w:i/>
          <w:vertAlign w:val="subscript"/>
        </w:rPr>
        <w:t>С</w:t>
      </w:r>
      <w:r>
        <w:t xml:space="preserve"> = 5 В.</w:t>
      </w:r>
    </w:p>
    <w:p w14:paraId="2191BE41" w14:textId="7A3C7306" w:rsidR="001F4C76" w:rsidRDefault="001F4C76" w:rsidP="001F4C76">
      <w:pPr>
        <w:pBdr>
          <w:top w:val="nil"/>
          <w:left w:val="nil"/>
          <w:bottom w:val="nil"/>
          <w:right w:val="nil"/>
          <w:between w:val="nil"/>
        </w:pBdr>
        <w:ind w:firstLine="710"/>
      </w:pPr>
      <w:r w:rsidRPr="00B87901">
        <w:t>В ходе измерений, можно заметить, что расчетная нагрузочная прямая совпадает с прямой, построенной компьютером. Из этого следует, что мы достаточно точно выполнили расчеты и верно построили нагрузочную прямую.</w:t>
      </w:r>
    </w:p>
    <w:p w14:paraId="6F3C882C" w14:textId="4B877061" w:rsidR="001F4C76" w:rsidRDefault="001F4C76" w:rsidP="001F4C76">
      <w:pPr>
        <w:pStyle w:val="a7"/>
        <w:ind w:firstLine="708"/>
      </w:pPr>
      <w:r>
        <w:t xml:space="preserve">Установим напряжение источника ЭДС затвора </w:t>
      </w:r>
      <w:r w:rsidRPr="00E74F19">
        <w:rPr>
          <w:b/>
          <w:i/>
        </w:rPr>
        <w:t>Е</w:t>
      </w:r>
      <w:r w:rsidRPr="00E74F19">
        <w:rPr>
          <w:b/>
          <w:i/>
          <w:vertAlign w:val="subscript"/>
        </w:rPr>
        <w:t>З</w:t>
      </w:r>
      <w:r>
        <w:t xml:space="preserve">, равное значению </w:t>
      </w:r>
      <w:r>
        <w:rPr>
          <w:b/>
          <w:i/>
        </w:rPr>
        <w:t>U</w:t>
      </w:r>
      <w:r w:rsidRPr="00E74F19">
        <w:rPr>
          <w:b/>
          <w:i/>
          <w:vertAlign w:val="subscript"/>
        </w:rPr>
        <w:t>ЗИ</w:t>
      </w:r>
      <w:r w:rsidRPr="00E74F19">
        <w:rPr>
          <w:b/>
          <w:i/>
        </w:rPr>
        <w:t>*</w:t>
      </w:r>
      <w:r>
        <w:t xml:space="preserve"> = -0.08 В, полученному ранее в пункте </w:t>
      </w:r>
      <w:r w:rsidR="00D265D0">
        <w:t>3</w:t>
      </w:r>
      <w:r>
        <w:t>.3. Измерим параметры статического режима транзисторного усилителя с общим истоком.</w:t>
      </w:r>
    </w:p>
    <w:p w14:paraId="0040E18C" w14:textId="77777777" w:rsidR="001F4C76" w:rsidRDefault="001F4C76" w:rsidP="001F4C76">
      <w:pPr>
        <w:pStyle w:val="a7"/>
        <w:ind w:firstLine="708"/>
      </w:pPr>
    </w:p>
    <w:p w14:paraId="2713D419" w14:textId="3EBC9295" w:rsidR="001F4C76" w:rsidRPr="00E81A0D" w:rsidRDefault="001F4C76" w:rsidP="001F4C76">
      <w:pPr>
        <w:pStyle w:val="a7"/>
      </w:pPr>
      <w:r>
        <w:t>Таблица 1</w:t>
      </w:r>
      <w:r w:rsidRPr="00F56FBE">
        <w:t xml:space="preserve"> – Параметры статического режима транзисторного усилителя с общим </w:t>
      </w:r>
      <w:r>
        <w:t>истоком.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085"/>
        <w:gridCol w:w="2977"/>
        <w:gridCol w:w="3260"/>
      </w:tblGrid>
      <w:tr w:rsidR="001F4C76" w14:paraId="3CFF7653" w14:textId="77777777" w:rsidTr="005729D7">
        <w:trPr>
          <w:trHeight w:val="525"/>
        </w:trPr>
        <w:tc>
          <w:tcPr>
            <w:tcW w:w="3085" w:type="dxa"/>
            <w:vAlign w:val="center"/>
          </w:tcPr>
          <w:p w14:paraId="6B57B505" w14:textId="77777777" w:rsidR="001F4C76" w:rsidRPr="00F4283B" w:rsidRDefault="001F4C76" w:rsidP="005729D7">
            <w:pPr>
              <w:jc w:val="center"/>
              <w:rPr>
                <w:rFonts w:cs="Times New Roman"/>
                <w:noProof/>
                <w:szCs w:val="28"/>
                <w:lang w:val="en-US"/>
              </w:rPr>
            </w:pPr>
            <w:r w:rsidRPr="00885191">
              <w:rPr>
                <w:rFonts w:cs="Times New Roman"/>
                <w:b/>
                <w:i/>
                <w:noProof/>
                <w:szCs w:val="28"/>
                <w:lang w:val="en-US"/>
              </w:rPr>
              <w:t>U</w:t>
            </w:r>
            <w:r w:rsidRPr="00885191">
              <w:rPr>
                <w:rFonts w:cs="Times New Roman"/>
                <w:b/>
                <w:i/>
                <w:noProof/>
                <w:szCs w:val="28"/>
                <w:vertAlign w:val="subscript"/>
              </w:rPr>
              <w:t>ЗИ</w:t>
            </w:r>
            <w:r w:rsidRPr="00F4283B">
              <w:rPr>
                <w:rFonts w:cs="Times New Roman"/>
                <w:noProof/>
                <w:szCs w:val="28"/>
                <w:lang w:val="en-US"/>
              </w:rPr>
              <w:t>,</w:t>
            </w:r>
            <w:r>
              <w:rPr>
                <w:rFonts w:cs="Times New Roman"/>
                <w:noProof/>
                <w:szCs w:val="28"/>
              </w:rPr>
              <w:t xml:space="preserve"> </w:t>
            </w:r>
            <w:r w:rsidRPr="00F4283B">
              <w:rPr>
                <w:rFonts w:cs="Times New Roman"/>
                <w:noProof/>
                <w:szCs w:val="28"/>
                <w:lang w:val="en-US"/>
              </w:rPr>
              <w:t>В</w:t>
            </w:r>
          </w:p>
        </w:tc>
        <w:tc>
          <w:tcPr>
            <w:tcW w:w="2977" w:type="dxa"/>
            <w:vAlign w:val="center"/>
          </w:tcPr>
          <w:p w14:paraId="1EC87BC7" w14:textId="77777777" w:rsidR="001F4C76" w:rsidRPr="00F4283B" w:rsidRDefault="001F4C76" w:rsidP="005729D7">
            <w:pPr>
              <w:jc w:val="center"/>
              <w:rPr>
                <w:rFonts w:cs="Times New Roman"/>
                <w:noProof/>
                <w:szCs w:val="28"/>
                <w:lang w:val="en-US"/>
              </w:rPr>
            </w:pPr>
            <w:r w:rsidRPr="00885191">
              <w:rPr>
                <w:rFonts w:cs="Times New Roman"/>
                <w:b/>
                <w:i/>
                <w:noProof/>
                <w:szCs w:val="28"/>
                <w:lang w:val="en-US"/>
              </w:rPr>
              <w:t>I</w:t>
            </w:r>
            <w:r w:rsidRPr="00885191">
              <w:rPr>
                <w:rFonts w:cs="Times New Roman"/>
                <w:b/>
                <w:i/>
                <w:noProof/>
                <w:szCs w:val="28"/>
                <w:vertAlign w:val="subscript"/>
              </w:rPr>
              <w:t>С</w:t>
            </w:r>
            <w:r w:rsidRPr="00885191">
              <w:rPr>
                <w:rFonts w:cs="Times New Roman"/>
                <w:noProof/>
                <w:szCs w:val="28"/>
                <w:lang w:val="en-US"/>
              </w:rPr>
              <w:t>,</w:t>
            </w:r>
            <w:r>
              <w:rPr>
                <w:rFonts w:cs="Times New Roman"/>
                <w:noProof/>
                <w:szCs w:val="28"/>
              </w:rPr>
              <w:t xml:space="preserve"> </w:t>
            </w:r>
            <w:r w:rsidRPr="00885191">
              <w:rPr>
                <w:rFonts w:cs="Times New Roman"/>
                <w:noProof/>
                <w:szCs w:val="28"/>
                <w:lang w:val="en-US"/>
              </w:rPr>
              <w:t>мА</w:t>
            </w:r>
          </w:p>
        </w:tc>
        <w:tc>
          <w:tcPr>
            <w:tcW w:w="3260" w:type="dxa"/>
            <w:vAlign w:val="center"/>
          </w:tcPr>
          <w:p w14:paraId="0C41379F" w14:textId="77777777" w:rsidR="001F4C76" w:rsidRPr="00F4283B" w:rsidRDefault="001F4C76" w:rsidP="005729D7">
            <w:pPr>
              <w:jc w:val="center"/>
              <w:rPr>
                <w:rFonts w:cs="Times New Roman"/>
                <w:noProof/>
                <w:szCs w:val="28"/>
                <w:lang w:val="en-US"/>
              </w:rPr>
            </w:pPr>
            <w:r w:rsidRPr="00885191">
              <w:rPr>
                <w:rFonts w:cs="Times New Roman"/>
                <w:b/>
                <w:i/>
                <w:szCs w:val="28"/>
              </w:rPr>
              <w:t>U</w:t>
            </w:r>
            <w:r w:rsidRPr="00885191">
              <w:rPr>
                <w:rFonts w:cs="Times New Roman"/>
                <w:b/>
                <w:i/>
                <w:szCs w:val="28"/>
                <w:vertAlign w:val="subscript"/>
              </w:rPr>
              <w:t>СИ</w:t>
            </w:r>
            <w:r w:rsidRPr="00F4283B">
              <w:rPr>
                <w:rFonts w:cs="Times New Roman"/>
                <w:szCs w:val="28"/>
              </w:rPr>
              <w:t>, В</w:t>
            </w:r>
          </w:p>
        </w:tc>
      </w:tr>
      <w:tr w:rsidR="001F4C76" w14:paraId="3A8E69D4" w14:textId="77777777" w:rsidTr="005729D7">
        <w:trPr>
          <w:trHeight w:val="433"/>
        </w:trPr>
        <w:tc>
          <w:tcPr>
            <w:tcW w:w="3085" w:type="dxa"/>
            <w:vAlign w:val="center"/>
          </w:tcPr>
          <w:p w14:paraId="2F6B2465" w14:textId="7DD6F795" w:rsidR="001F4C76" w:rsidRPr="00F4283B" w:rsidRDefault="001F4C76" w:rsidP="005729D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283B">
              <w:rPr>
                <w:rFonts w:cs="Times New Roman"/>
                <w:szCs w:val="28"/>
              </w:rPr>
              <w:t>-0.</w:t>
            </w:r>
            <w:r>
              <w:rPr>
                <w:rFonts w:cs="Times New Roman"/>
                <w:szCs w:val="28"/>
              </w:rPr>
              <w:t xml:space="preserve">08 </w:t>
            </w:r>
            <w:r w:rsidRPr="00F4283B">
              <w:rPr>
                <w:rFonts w:cs="Times New Roman"/>
                <w:szCs w:val="28"/>
              </w:rPr>
              <w:t>В</w:t>
            </w:r>
          </w:p>
        </w:tc>
        <w:tc>
          <w:tcPr>
            <w:tcW w:w="2977" w:type="dxa"/>
            <w:vAlign w:val="center"/>
          </w:tcPr>
          <w:p w14:paraId="3C601327" w14:textId="101E8CF1" w:rsidR="001F4C76" w:rsidRPr="00F4283B" w:rsidRDefault="001F4C76" w:rsidP="005729D7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2</w:t>
            </w:r>
            <w:r w:rsidRPr="00F4283B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51</w:t>
            </w:r>
            <w:r w:rsidRPr="00F4283B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м</w:t>
            </w:r>
            <w:r w:rsidRPr="00F4283B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3260" w:type="dxa"/>
            <w:vAlign w:val="center"/>
          </w:tcPr>
          <w:p w14:paraId="4CCB9E8D" w14:textId="640258E5" w:rsidR="001F4C76" w:rsidRPr="00F4283B" w:rsidRDefault="001F4C76" w:rsidP="005729D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283B">
              <w:rPr>
                <w:rFonts w:cs="Times New Roman"/>
                <w:szCs w:val="28"/>
              </w:rPr>
              <w:t>4.</w:t>
            </w:r>
            <w:r>
              <w:rPr>
                <w:rFonts w:cs="Times New Roman"/>
                <w:szCs w:val="28"/>
              </w:rPr>
              <w:t>2</w:t>
            </w:r>
            <w:r w:rsidRPr="00F4283B">
              <w:rPr>
                <w:rFonts w:cs="Times New Roman"/>
                <w:szCs w:val="28"/>
              </w:rPr>
              <w:t>2</w:t>
            </w:r>
            <w:r>
              <w:rPr>
                <w:rFonts w:cs="Times New Roman"/>
                <w:szCs w:val="28"/>
              </w:rPr>
              <w:t xml:space="preserve"> </w:t>
            </w:r>
            <w:r w:rsidRPr="00F4283B">
              <w:rPr>
                <w:rFonts w:cs="Times New Roman"/>
                <w:szCs w:val="28"/>
              </w:rPr>
              <w:t>В</w:t>
            </w:r>
          </w:p>
        </w:tc>
      </w:tr>
    </w:tbl>
    <w:p w14:paraId="047EC55B" w14:textId="77777777" w:rsidR="001F4C76" w:rsidRDefault="001F4C76" w:rsidP="001F4C76">
      <w:pPr>
        <w:pStyle w:val="a7"/>
        <w:ind w:firstLine="708"/>
      </w:pPr>
    </w:p>
    <w:p w14:paraId="0E65F7A6" w14:textId="662341BE" w:rsidR="001F4C76" w:rsidRDefault="001F4C76" w:rsidP="001F4C76">
      <w:pPr>
        <w:pStyle w:val="a7"/>
        <w:ind w:firstLine="708"/>
      </w:pPr>
      <w:r>
        <w:t xml:space="preserve">Плавно увеличивая амплитуду входного сигнала </w:t>
      </w:r>
      <w:proofErr w:type="spellStart"/>
      <w:r w:rsidRPr="00DA6385">
        <w:rPr>
          <w:b/>
          <w:i/>
        </w:rPr>
        <w:t>u</w:t>
      </w:r>
      <w:r w:rsidRPr="00DA6385">
        <w:rPr>
          <w:b/>
          <w:i/>
          <w:vertAlign w:val="subscript"/>
        </w:rPr>
        <w:t>вх.m</w:t>
      </w:r>
      <w:proofErr w:type="spellEnd"/>
      <w:r>
        <w:t xml:space="preserve">, получим максимальный неискаженный выходной сигнал. Полученные сигналы представлены на рисунке </w:t>
      </w:r>
      <w:r w:rsidR="00D265D0">
        <w:t>3</w:t>
      </w:r>
      <w:r>
        <w:t xml:space="preserve">.5 и рисунке </w:t>
      </w:r>
      <w:r w:rsidR="00D265D0">
        <w:t>3</w:t>
      </w:r>
      <w:r>
        <w:t xml:space="preserve">.6. </w:t>
      </w:r>
      <w:r w:rsidRPr="00015E65">
        <w:t>В ходе проделанных измерений, мы сопоставили осцил</w:t>
      </w:r>
      <w:r>
        <w:t>л</w:t>
      </w:r>
      <w:r w:rsidRPr="00015E65">
        <w:t>ограммы. По ним видно, что они находятся в противофазе</w:t>
      </w:r>
      <w:r>
        <w:t>.</w:t>
      </w:r>
    </w:p>
    <w:p w14:paraId="78DA48A2" w14:textId="77777777" w:rsidR="001F4C76" w:rsidRPr="00EA57D5" w:rsidRDefault="001F4C76" w:rsidP="001F4C76">
      <w:pPr>
        <w:pStyle w:val="a7"/>
      </w:pPr>
    </w:p>
    <w:p w14:paraId="69216AEE" w14:textId="77777777" w:rsidR="001F4C76" w:rsidRDefault="001F4C76" w:rsidP="001F4C76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EEC406F" wp14:editId="08B400FF">
            <wp:extent cx="3623094" cy="276045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950" cy="2828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1024DF" w14:textId="77777777" w:rsidR="001F4C76" w:rsidRDefault="001F4C76" w:rsidP="001F4C76">
      <w:pPr>
        <w:jc w:val="center"/>
      </w:pPr>
    </w:p>
    <w:p w14:paraId="006354E2" w14:textId="55802681" w:rsidR="001F4C76" w:rsidRDefault="001F4C76" w:rsidP="001F4C76">
      <w:pPr>
        <w:jc w:val="center"/>
      </w:pPr>
      <w:r>
        <w:rPr>
          <w:rFonts w:eastAsia="Times New Roman"/>
          <w:color w:val="000000"/>
        </w:rPr>
        <w:t xml:space="preserve">Рисунок </w:t>
      </w:r>
      <w:r w:rsidR="00D265D0">
        <w:rPr>
          <w:rFonts w:eastAsia="Times New Roman"/>
          <w:color w:val="000000"/>
        </w:rPr>
        <w:t>3</w:t>
      </w:r>
      <w:r>
        <w:rPr>
          <w:rFonts w:eastAsia="Times New Roman"/>
          <w:color w:val="000000"/>
        </w:rPr>
        <w:t xml:space="preserve">.5 – </w:t>
      </w:r>
      <w:r>
        <w:t>О</w:t>
      </w:r>
      <w:r w:rsidRPr="00F56FBE">
        <w:t>сциллограмма</w:t>
      </w:r>
      <w:r>
        <w:t xml:space="preserve"> входного сигнала</w:t>
      </w:r>
    </w:p>
    <w:p w14:paraId="669AE1F8" w14:textId="77777777" w:rsidR="001F4C76" w:rsidRPr="00A15B5E" w:rsidRDefault="001F4C76" w:rsidP="001F4C76">
      <w:pPr>
        <w:jc w:val="center"/>
      </w:pPr>
    </w:p>
    <w:p w14:paraId="7DBC1BB8" w14:textId="77777777" w:rsidR="001F4C76" w:rsidRDefault="001F4C76" w:rsidP="001F4C76">
      <w:pPr>
        <w:jc w:val="center"/>
      </w:pPr>
      <w:r>
        <w:rPr>
          <w:noProof/>
          <w:lang w:val="en-US"/>
        </w:rPr>
        <w:drawing>
          <wp:inline distT="0" distB="0" distL="0" distR="0" wp14:anchorId="33E7775C" wp14:editId="4C1DA31C">
            <wp:extent cx="3855588" cy="3084470"/>
            <wp:effectExtent l="0" t="0" r="571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736" cy="3102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8055D6" w14:textId="77777777" w:rsidR="001F4C76" w:rsidRDefault="001F4C76" w:rsidP="001F4C76">
      <w:pPr>
        <w:jc w:val="center"/>
      </w:pPr>
    </w:p>
    <w:p w14:paraId="3A69BB80" w14:textId="4EAF2E81" w:rsidR="001F4C76" w:rsidRPr="00A15B5E" w:rsidRDefault="001F4C76" w:rsidP="001F4C76">
      <w:pPr>
        <w:jc w:val="center"/>
      </w:pPr>
      <w:r>
        <w:rPr>
          <w:rFonts w:eastAsia="Times New Roman"/>
          <w:color w:val="000000"/>
        </w:rPr>
        <w:t xml:space="preserve">Рисунок </w:t>
      </w:r>
      <w:r w:rsidR="00D265D0">
        <w:rPr>
          <w:rFonts w:eastAsia="Times New Roman"/>
          <w:color w:val="000000"/>
        </w:rPr>
        <w:t>3</w:t>
      </w:r>
      <w:r>
        <w:rPr>
          <w:rFonts w:eastAsia="Times New Roman"/>
          <w:color w:val="000000"/>
        </w:rPr>
        <w:t xml:space="preserve">.6 – </w:t>
      </w:r>
      <w:r>
        <w:t>О</w:t>
      </w:r>
      <w:r w:rsidRPr="00F56FBE">
        <w:t>сциллограмма</w:t>
      </w:r>
      <w:r>
        <w:t xml:space="preserve"> выходного сигнала</w:t>
      </w:r>
    </w:p>
    <w:p w14:paraId="054ADF4A" w14:textId="77777777" w:rsidR="001F4C76" w:rsidRDefault="001F4C76" w:rsidP="001F4C76">
      <w:pPr>
        <w:jc w:val="center"/>
      </w:pPr>
    </w:p>
    <w:p w14:paraId="2464DFCB" w14:textId="77777777" w:rsidR="001F4C76" w:rsidRPr="00A15B5E" w:rsidRDefault="001F4C76" w:rsidP="001F4C76">
      <w:pPr>
        <w:ind w:firstLine="708"/>
      </w:pPr>
      <w:r>
        <w:t xml:space="preserve">Измерим значения амплитуд входного </w:t>
      </w:r>
      <w:r w:rsidRPr="00BC19FF">
        <w:rPr>
          <w:b/>
          <w:i/>
        </w:rPr>
        <w:t>U</w:t>
      </w:r>
      <w:r w:rsidRPr="00BC19FF">
        <w:rPr>
          <w:b/>
          <w:i/>
          <w:vertAlign w:val="subscript"/>
        </w:rPr>
        <w:t>ВХ</w:t>
      </w:r>
      <w:r>
        <w:t xml:space="preserve"> и выходного </w:t>
      </w:r>
      <w:r w:rsidRPr="00BC19FF">
        <w:rPr>
          <w:b/>
          <w:i/>
        </w:rPr>
        <w:t>U</w:t>
      </w:r>
      <w:r w:rsidRPr="00BC19FF">
        <w:rPr>
          <w:b/>
          <w:i/>
          <w:vertAlign w:val="subscript"/>
        </w:rPr>
        <w:t>ВЫХ</w:t>
      </w:r>
      <w:r>
        <w:t xml:space="preserve"> сигналов. </w:t>
      </w:r>
    </w:p>
    <w:p w14:paraId="4CEA3447" w14:textId="65F79ACA" w:rsidR="001F4C76" w:rsidRDefault="001F4C76" w:rsidP="001F4C76">
      <w:r>
        <w:t>Получим амплитуду</w:t>
      </w:r>
      <w:r w:rsidRPr="008A1601">
        <w:t xml:space="preserve"> </w:t>
      </w:r>
      <w:r w:rsidRPr="0031430E">
        <w:rPr>
          <w:b/>
          <w:i/>
          <w:lang w:val="en-US"/>
        </w:rPr>
        <w:t>U</w:t>
      </w:r>
      <w:r w:rsidRPr="00BC19FF">
        <w:rPr>
          <w:b/>
          <w:i/>
          <w:vertAlign w:val="subscript"/>
        </w:rPr>
        <w:t>ВХ</w:t>
      </w:r>
      <w:r>
        <w:rPr>
          <w:b/>
          <w:i/>
          <w:vertAlign w:val="subscript"/>
        </w:rPr>
        <w:t>.М</w:t>
      </w:r>
      <w:r>
        <w:t xml:space="preserve"> = 0.7 В и а</w:t>
      </w:r>
      <w:r w:rsidRPr="008A1601">
        <w:t xml:space="preserve">мплитуда </w:t>
      </w:r>
      <w:r w:rsidRPr="0031430E">
        <w:rPr>
          <w:b/>
          <w:i/>
          <w:lang w:val="en-US"/>
        </w:rPr>
        <w:t>U</w:t>
      </w:r>
      <w:r w:rsidRPr="00BC19FF">
        <w:rPr>
          <w:b/>
          <w:i/>
          <w:vertAlign w:val="subscript"/>
        </w:rPr>
        <w:t>В</w:t>
      </w:r>
      <w:r>
        <w:rPr>
          <w:b/>
          <w:i/>
          <w:vertAlign w:val="subscript"/>
        </w:rPr>
        <w:t>Ы</w:t>
      </w:r>
      <w:r w:rsidRPr="00BC19FF">
        <w:rPr>
          <w:b/>
          <w:i/>
          <w:vertAlign w:val="subscript"/>
        </w:rPr>
        <w:t>Х</w:t>
      </w:r>
      <w:r>
        <w:rPr>
          <w:b/>
          <w:i/>
          <w:vertAlign w:val="subscript"/>
        </w:rPr>
        <w:t>.М</w:t>
      </w:r>
      <w:r>
        <w:t xml:space="preserve"> = 0.835 В.</w:t>
      </w:r>
      <w:r w:rsidRPr="0031430E">
        <w:t xml:space="preserve"> </w:t>
      </w:r>
    </w:p>
    <w:p w14:paraId="4FE47736" w14:textId="77777777" w:rsidR="001F4C76" w:rsidRDefault="001F4C76" w:rsidP="001F4C76">
      <w:pPr>
        <w:ind w:firstLine="708"/>
      </w:pPr>
      <w:r>
        <w:t>Используя полученные значения амплитуды входного и выходного сигналов, определим коэффициент усиления транзисторного каскада по формуле:</w:t>
      </w:r>
    </w:p>
    <w:p w14:paraId="0ABE3048" w14:textId="77777777" w:rsidR="001F4C76" w:rsidRDefault="001F4C76" w:rsidP="001F4C76">
      <w:pPr>
        <w:ind w:firstLine="708"/>
      </w:pPr>
    </w:p>
    <w:p w14:paraId="3D4EEF95" w14:textId="17896154" w:rsidR="001F4C76" w:rsidRDefault="001F4C76" w:rsidP="001F4C76">
      <w:pPr>
        <w:ind w:firstLine="708"/>
      </w:pPr>
      <w:r>
        <w:t xml:space="preserve"> </w:t>
      </w:r>
      <w:proofErr w:type="gramStart"/>
      <w:r w:rsidRPr="00BB1D50">
        <w:rPr>
          <w:b/>
          <w:i/>
        </w:rPr>
        <w:t>К</w:t>
      </w:r>
      <w:r w:rsidRPr="00BB1D50">
        <w:rPr>
          <w:b/>
          <w:i/>
          <w:vertAlign w:val="subscript"/>
        </w:rPr>
        <w:t>У</w:t>
      </w:r>
      <w:r>
        <w:rPr>
          <w:b/>
          <w:i/>
          <w:vertAlign w:val="subscript"/>
        </w:rPr>
        <w:t xml:space="preserve"> </w:t>
      </w:r>
      <w:r>
        <w:rPr>
          <w:vertAlign w:val="subscript"/>
        </w:rPr>
        <w:t xml:space="preserve"> </w:t>
      </w:r>
      <w:r>
        <w:t>=</w:t>
      </w:r>
      <w:proofErr w:type="gramEnd"/>
      <w:r w:rsidRPr="00BB1D50">
        <w:rPr>
          <w:b/>
          <w:i/>
        </w:rPr>
        <w:t xml:space="preserve"> </w:t>
      </w:r>
      <w:r w:rsidRPr="0031430E">
        <w:rPr>
          <w:b/>
          <w:i/>
          <w:lang w:val="en-US"/>
        </w:rPr>
        <w:t>U</w:t>
      </w:r>
      <w:r w:rsidRPr="00BC19FF">
        <w:rPr>
          <w:b/>
          <w:i/>
          <w:vertAlign w:val="subscript"/>
        </w:rPr>
        <w:t>В</w:t>
      </w:r>
      <w:r>
        <w:rPr>
          <w:b/>
          <w:i/>
          <w:vertAlign w:val="subscript"/>
        </w:rPr>
        <w:t>Ы</w:t>
      </w:r>
      <w:r w:rsidRPr="00BC19FF">
        <w:rPr>
          <w:b/>
          <w:i/>
          <w:vertAlign w:val="subscript"/>
        </w:rPr>
        <w:t>Х</w:t>
      </w:r>
      <w:r>
        <w:rPr>
          <w:b/>
          <w:i/>
          <w:vertAlign w:val="subscript"/>
        </w:rPr>
        <w:t>.М</w:t>
      </w:r>
      <w:r>
        <w:t xml:space="preserve"> / </w:t>
      </w:r>
      <w:r w:rsidRPr="0031430E">
        <w:rPr>
          <w:b/>
          <w:i/>
          <w:lang w:val="en-US"/>
        </w:rPr>
        <w:t>U</w:t>
      </w:r>
      <w:r w:rsidRPr="00BC19FF">
        <w:rPr>
          <w:b/>
          <w:i/>
          <w:vertAlign w:val="subscript"/>
        </w:rPr>
        <w:t>ВХ</w:t>
      </w:r>
      <w:r>
        <w:rPr>
          <w:b/>
          <w:i/>
          <w:vertAlign w:val="subscript"/>
        </w:rPr>
        <w:t>.М</w:t>
      </w:r>
      <w:r>
        <w:t xml:space="preserve"> = </w:t>
      </w:r>
      <w:r w:rsidRPr="008C751B">
        <w:t>1</w:t>
      </w:r>
      <w:r>
        <w:t>.19</w:t>
      </w:r>
    </w:p>
    <w:p w14:paraId="1849EE2A" w14:textId="77777777" w:rsidR="001F4C76" w:rsidRDefault="001F4C76" w:rsidP="001F4C76">
      <w:pPr>
        <w:ind w:firstLine="708"/>
      </w:pPr>
    </w:p>
    <w:p w14:paraId="67427C39" w14:textId="77777777" w:rsidR="001F4C76" w:rsidRDefault="001F4C76" w:rsidP="001F4C76">
      <w:pPr>
        <w:ind w:firstLine="708"/>
      </w:pPr>
      <w:r>
        <w:t>Вычислите коэффициент усиления транзисторного каскада по формуле:</w:t>
      </w:r>
    </w:p>
    <w:p w14:paraId="7CA49508" w14:textId="77777777" w:rsidR="001F4C76" w:rsidRDefault="001F4C76" w:rsidP="001F4C76">
      <w:pPr>
        <w:ind w:firstLine="708"/>
      </w:pPr>
    </w:p>
    <w:p w14:paraId="50F65D8C" w14:textId="06451372" w:rsidR="001F4C76" w:rsidRPr="001F4C76" w:rsidRDefault="001F4C76" w:rsidP="001F4C76">
      <w:pPr>
        <w:ind w:firstLine="708"/>
      </w:pPr>
      <w:r w:rsidRPr="00155D43">
        <w:lastRenderedPageBreak/>
        <w:t xml:space="preserve"> </w:t>
      </w:r>
      <w:r w:rsidRPr="00BB1D50">
        <w:rPr>
          <w:b/>
          <w:i/>
        </w:rPr>
        <w:t>К</w:t>
      </w:r>
      <w:r w:rsidRPr="00BB1D50">
        <w:rPr>
          <w:b/>
          <w:i/>
          <w:vertAlign w:val="subscript"/>
        </w:rPr>
        <w:t>У</w:t>
      </w:r>
      <w:r w:rsidRPr="00E81A0D">
        <w:t xml:space="preserve"> = </w:t>
      </w:r>
      <w:r w:rsidRPr="00075654">
        <w:rPr>
          <w:b/>
          <w:i/>
          <w:lang w:val="en-US"/>
        </w:rPr>
        <w:t>S</w:t>
      </w:r>
      <w:r w:rsidRPr="00E81A0D">
        <w:t xml:space="preserve"> * </w:t>
      </w:r>
      <w:r w:rsidRPr="00075654">
        <w:rPr>
          <w:b/>
          <w:i/>
          <w:lang w:val="en-US"/>
        </w:rPr>
        <w:t>R</w:t>
      </w:r>
      <w:r w:rsidRPr="00075654">
        <w:rPr>
          <w:b/>
          <w:i/>
          <w:vertAlign w:val="subscript"/>
          <w:lang w:val="en-US"/>
        </w:rPr>
        <w:t>C</w:t>
      </w:r>
      <w:r w:rsidRPr="00E81A0D">
        <w:t xml:space="preserve"> = 1.</w:t>
      </w:r>
      <w:r>
        <w:t>206</w:t>
      </w:r>
    </w:p>
    <w:p w14:paraId="166FB7A0" w14:textId="77777777" w:rsidR="001F4C76" w:rsidRPr="00E81A0D" w:rsidRDefault="001F4C76" w:rsidP="001F4C76">
      <w:pPr>
        <w:ind w:firstLine="708"/>
      </w:pPr>
      <w:r w:rsidRPr="00E81A0D">
        <w:t xml:space="preserve"> </w:t>
      </w:r>
    </w:p>
    <w:p w14:paraId="56E440F4" w14:textId="2D3027EA" w:rsidR="001F4C76" w:rsidRPr="00174F9F" w:rsidRDefault="001F4C76" w:rsidP="001F4C76">
      <w:pPr>
        <w:ind w:firstLine="708"/>
      </w:pPr>
      <w:r>
        <w:t xml:space="preserve">S – значение крутизны, полученное в пункте </w:t>
      </w:r>
      <w:r w:rsidR="00D265D0">
        <w:t>3</w:t>
      </w:r>
      <w:r>
        <w:t xml:space="preserve">.3. </w:t>
      </w:r>
    </w:p>
    <w:p w14:paraId="0D9CA397" w14:textId="77777777" w:rsidR="001F4C76" w:rsidRDefault="001F4C76" w:rsidP="001F4C76">
      <w:r w:rsidRPr="004F00A0">
        <w:t xml:space="preserve">При расчете коэффициента усиления мы пренебрегли точностью значения сопротивления цепи. Таким образом, </w:t>
      </w:r>
      <w:r>
        <w:t xml:space="preserve">учитывая пренебрежения, а также погрешности и округления, </w:t>
      </w:r>
      <w:r w:rsidRPr="004F00A0">
        <w:t>расчетное значение коэффициента усиления получилось приблизительно равно измеренному</w:t>
      </w:r>
      <w:r>
        <w:t>.</w:t>
      </w:r>
    </w:p>
    <w:p w14:paraId="4D3C8E41" w14:textId="7ABE6CEF" w:rsidR="001F4C76" w:rsidRPr="00174F9F" w:rsidRDefault="001F4C76" w:rsidP="001F4C76">
      <w:r>
        <w:t xml:space="preserve">Исследуем, как влияет положение рабочей точки на работу транзисторного каскада с общим истоком. Меняя напряжение источника ЭДС затвора </w:t>
      </w:r>
      <w:r w:rsidRPr="00EC38F3">
        <w:rPr>
          <w:b/>
          <w:i/>
        </w:rPr>
        <w:t>Е</w:t>
      </w:r>
      <w:r w:rsidRPr="00EC38F3">
        <w:rPr>
          <w:b/>
          <w:i/>
          <w:vertAlign w:val="subscript"/>
        </w:rPr>
        <w:t>З</w:t>
      </w:r>
      <w:r>
        <w:t xml:space="preserve">, и изменяя значение напряжения затвор-исток примерно на 30% от величины </w:t>
      </w:r>
      <w:r>
        <w:rPr>
          <w:b/>
          <w:i/>
        </w:rPr>
        <w:t>U</w:t>
      </w:r>
      <w:r w:rsidRPr="00E74F19">
        <w:rPr>
          <w:b/>
          <w:i/>
          <w:vertAlign w:val="subscript"/>
        </w:rPr>
        <w:t>ЗИ</w:t>
      </w:r>
      <w:r w:rsidRPr="00E74F19">
        <w:rPr>
          <w:b/>
          <w:i/>
        </w:rPr>
        <w:t>*</w:t>
      </w:r>
      <w:r>
        <w:t xml:space="preserve">, полученной в пункте </w:t>
      </w:r>
      <w:r w:rsidR="00D265D0">
        <w:t>3</w:t>
      </w:r>
      <w:r>
        <w:t xml:space="preserve">.3, сначала в сторону увеличения (рисунок </w:t>
      </w:r>
      <w:r w:rsidR="00D265D0">
        <w:t>3</w:t>
      </w:r>
      <w:r>
        <w:t xml:space="preserve">.7 и рисунок </w:t>
      </w:r>
      <w:r w:rsidR="00D265D0">
        <w:t>3</w:t>
      </w:r>
      <w:r>
        <w:t xml:space="preserve">.8), а затем в сторону уменьшения (рисунок </w:t>
      </w:r>
      <w:r w:rsidR="00D265D0">
        <w:t>3</w:t>
      </w:r>
      <w:r>
        <w:t xml:space="preserve">.9 и рисунок </w:t>
      </w:r>
      <w:r w:rsidR="00D265D0">
        <w:t>3</w:t>
      </w:r>
      <w:r>
        <w:t>.10).</w:t>
      </w:r>
    </w:p>
    <w:p w14:paraId="272A2882" w14:textId="77777777" w:rsidR="001F4C76" w:rsidRPr="00174F9F" w:rsidRDefault="001F4C76" w:rsidP="001F4C76"/>
    <w:p w14:paraId="1760D55A" w14:textId="77777777" w:rsidR="001F4C76" w:rsidRDefault="001F4C76" w:rsidP="001F4C76">
      <w:pPr>
        <w:jc w:val="center"/>
      </w:pPr>
      <w:r>
        <w:rPr>
          <w:noProof/>
          <w:lang w:val="en-US"/>
        </w:rPr>
        <w:drawing>
          <wp:inline distT="0" distB="0" distL="0" distR="0" wp14:anchorId="51FB3FA0" wp14:editId="2EC4CD85">
            <wp:extent cx="2790348" cy="21259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977" cy="2147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E5942A" w14:textId="77777777" w:rsidR="001F4C76" w:rsidRDefault="001F4C76" w:rsidP="001F4C76">
      <w:pPr>
        <w:jc w:val="center"/>
      </w:pPr>
    </w:p>
    <w:p w14:paraId="1A72117C" w14:textId="45C6636E" w:rsidR="001F4C76" w:rsidRDefault="001F4C76" w:rsidP="001F4C76">
      <w:pPr>
        <w:jc w:val="center"/>
      </w:pPr>
      <w:r>
        <w:t xml:space="preserve">Рисунок </w:t>
      </w:r>
      <w:r w:rsidR="00D265D0">
        <w:t>3</w:t>
      </w:r>
      <w:r>
        <w:t xml:space="preserve">.7 </w:t>
      </w:r>
      <w:r>
        <w:rPr>
          <w:rFonts w:eastAsia="Times New Roman"/>
          <w:color w:val="000000"/>
        </w:rPr>
        <w:t xml:space="preserve">– </w:t>
      </w:r>
      <w:r>
        <w:t>О</w:t>
      </w:r>
      <w:r w:rsidRPr="00F56FBE">
        <w:t>сциллограмма</w:t>
      </w:r>
      <w:r>
        <w:t xml:space="preserve"> входного сигнала</w:t>
      </w:r>
    </w:p>
    <w:p w14:paraId="25159033" w14:textId="77777777" w:rsidR="001F4C76" w:rsidRPr="00621605" w:rsidRDefault="001F4C76" w:rsidP="001F4C76">
      <w:pPr>
        <w:jc w:val="center"/>
      </w:pPr>
    </w:p>
    <w:p w14:paraId="4749B950" w14:textId="77777777" w:rsidR="001F4C76" w:rsidRDefault="001F4C76" w:rsidP="001F4C7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0D2C7A" wp14:editId="477010E6">
            <wp:extent cx="2796540" cy="223723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311" cy="2247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570228" w14:textId="77777777" w:rsidR="001F4C76" w:rsidRDefault="001F4C76" w:rsidP="001F4C76">
      <w:pPr>
        <w:jc w:val="center"/>
        <w:rPr>
          <w:lang w:val="en-US"/>
        </w:rPr>
      </w:pPr>
    </w:p>
    <w:p w14:paraId="0EFABF68" w14:textId="69BCC3A1" w:rsidR="001F4C76" w:rsidRDefault="001F4C76" w:rsidP="001F4C76">
      <w:pPr>
        <w:jc w:val="center"/>
      </w:pPr>
      <w:r>
        <w:t xml:space="preserve">Рисунок </w:t>
      </w:r>
      <w:r w:rsidR="00D265D0">
        <w:t>3</w:t>
      </w:r>
      <w:r>
        <w:t xml:space="preserve">.8 </w:t>
      </w:r>
      <w:r>
        <w:rPr>
          <w:rFonts w:eastAsia="Times New Roman"/>
          <w:color w:val="000000"/>
        </w:rPr>
        <w:t xml:space="preserve">– </w:t>
      </w:r>
      <w:r>
        <w:t>О</w:t>
      </w:r>
      <w:r w:rsidRPr="00F56FBE">
        <w:t>сциллограмма</w:t>
      </w:r>
      <w:r>
        <w:t xml:space="preserve"> выходного сигнала</w:t>
      </w:r>
    </w:p>
    <w:p w14:paraId="448DAA75" w14:textId="77777777" w:rsidR="001F4C76" w:rsidRDefault="001F4C76" w:rsidP="001F4C76">
      <w:pPr>
        <w:jc w:val="center"/>
        <w:rPr>
          <w:lang w:val="en-US"/>
        </w:rPr>
      </w:pPr>
    </w:p>
    <w:p w14:paraId="09D134C1" w14:textId="77777777" w:rsidR="001F4C76" w:rsidRDefault="001F4C76" w:rsidP="001F4C76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1451375" wp14:editId="4208496B">
            <wp:extent cx="2820354" cy="214884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141" cy="2170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E19952" w14:textId="77777777" w:rsidR="001F4C76" w:rsidRDefault="001F4C76" w:rsidP="001F4C76">
      <w:pPr>
        <w:jc w:val="center"/>
        <w:rPr>
          <w:lang w:val="en-US"/>
        </w:rPr>
      </w:pPr>
    </w:p>
    <w:p w14:paraId="1EC3A406" w14:textId="5593755F" w:rsidR="001F4C76" w:rsidRDefault="001F4C76" w:rsidP="001F4C76">
      <w:pPr>
        <w:jc w:val="center"/>
        <w:rPr>
          <w:lang w:val="en-US"/>
        </w:rPr>
      </w:pPr>
      <w:r>
        <w:t xml:space="preserve">Рисунок </w:t>
      </w:r>
      <w:r w:rsidR="00D265D0">
        <w:t>3</w:t>
      </w:r>
      <w:r>
        <w:t xml:space="preserve">.9 </w:t>
      </w:r>
      <w:r>
        <w:rPr>
          <w:rFonts w:eastAsia="Times New Roman"/>
          <w:color w:val="000000"/>
        </w:rPr>
        <w:t xml:space="preserve">– </w:t>
      </w:r>
      <w:r>
        <w:t>О</w:t>
      </w:r>
      <w:r w:rsidRPr="00F56FBE">
        <w:t>сциллограмма</w:t>
      </w:r>
      <w:r>
        <w:t xml:space="preserve"> входного сигнала</w:t>
      </w:r>
    </w:p>
    <w:p w14:paraId="52784DB9" w14:textId="77777777" w:rsidR="001F4C76" w:rsidRDefault="001F4C76" w:rsidP="001F4C76">
      <w:pPr>
        <w:jc w:val="center"/>
        <w:rPr>
          <w:lang w:val="en-US"/>
        </w:rPr>
      </w:pPr>
    </w:p>
    <w:p w14:paraId="6C4AA059" w14:textId="77777777" w:rsidR="001F4C76" w:rsidRDefault="001F4C76" w:rsidP="001F4C76">
      <w:pPr>
        <w:jc w:val="center"/>
        <w:rPr>
          <w:lang w:val="en-US"/>
        </w:rPr>
      </w:pPr>
    </w:p>
    <w:p w14:paraId="05F676FD" w14:textId="77777777" w:rsidR="001F4C76" w:rsidRDefault="001F4C76" w:rsidP="001F4C7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F56683" wp14:editId="2B6A84DC">
            <wp:extent cx="2819400" cy="22555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3F76BD" w14:textId="77777777" w:rsidR="001F4C76" w:rsidRDefault="001F4C76" w:rsidP="001F4C76">
      <w:pPr>
        <w:jc w:val="center"/>
        <w:rPr>
          <w:lang w:val="en-US"/>
        </w:rPr>
      </w:pPr>
    </w:p>
    <w:p w14:paraId="2CBB1EA8" w14:textId="5599041F" w:rsidR="001F4C76" w:rsidRDefault="001F4C76" w:rsidP="001F4C76">
      <w:pPr>
        <w:jc w:val="center"/>
      </w:pPr>
      <w:r>
        <w:t xml:space="preserve">Рисунок </w:t>
      </w:r>
      <w:r w:rsidR="00D265D0">
        <w:t>3</w:t>
      </w:r>
      <w:r>
        <w:t xml:space="preserve">.10 </w:t>
      </w:r>
      <w:r>
        <w:rPr>
          <w:rFonts w:eastAsia="Times New Roman"/>
          <w:color w:val="000000"/>
        </w:rPr>
        <w:t xml:space="preserve">– </w:t>
      </w:r>
      <w:r>
        <w:t>О</w:t>
      </w:r>
      <w:r w:rsidRPr="00F56FBE">
        <w:t>сциллограмма</w:t>
      </w:r>
      <w:r>
        <w:t xml:space="preserve"> выходного сигнала</w:t>
      </w:r>
    </w:p>
    <w:p w14:paraId="2193DF63" w14:textId="77777777" w:rsidR="001F4C76" w:rsidRDefault="001F4C76" w:rsidP="001F4C76">
      <w:pPr>
        <w:jc w:val="center"/>
      </w:pPr>
    </w:p>
    <w:p w14:paraId="40ED8FF6" w14:textId="77777777" w:rsidR="001F4C76" w:rsidRPr="00955D05" w:rsidRDefault="001F4C76" w:rsidP="001F4C76">
      <w:r>
        <w:tab/>
        <w:t>Амплитуда выходного сигнала меняет свое положения, из-за того, что меняется положение рабочей точки. Смещение рабочей точки также влияет на смещение выходного сигнала.</w:t>
      </w:r>
    </w:p>
    <w:p w14:paraId="74B8B6A4" w14:textId="77777777" w:rsidR="001F4C76" w:rsidRPr="00955D05" w:rsidRDefault="001F4C76" w:rsidP="001F4C76">
      <w:pPr>
        <w:jc w:val="center"/>
      </w:pPr>
    </w:p>
    <w:p w14:paraId="6D43AF75" w14:textId="77777777" w:rsidR="001F4C76" w:rsidRPr="001A76E4" w:rsidRDefault="001F4C76" w:rsidP="001F4C76">
      <w:pPr>
        <w:pBdr>
          <w:top w:val="nil"/>
          <w:left w:val="nil"/>
          <w:bottom w:val="nil"/>
          <w:right w:val="nil"/>
          <w:between w:val="nil"/>
        </w:pBdr>
        <w:ind w:left="1069" w:hanging="360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 xml:space="preserve">3 </w:t>
      </w:r>
      <w:r w:rsidRPr="001A76E4">
        <w:rPr>
          <w:rFonts w:eastAsia="Times New Roman" w:cs="Times New Roman"/>
          <w:b/>
          <w:color w:val="000000"/>
          <w:szCs w:val="28"/>
        </w:rPr>
        <w:t>ВЫВОДЫ</w:t>
      </w:r>
    </w:p>
    <w:p w14:paraId="58AEFB56" w14:textId="77777777" w:rsidR="001F4C76" w:rsidRDefault="001F4C76" w:rsidP="001F4C76">
      <w:pPr>
        <w:rPr>
          <w:rFonts w:eastAsia="Times New Roman"/>
        </w:rPr>
      </w:pPr>
    </w:p>
    <w:p w14:paraId="4BECF85E" w14:textId="77777777" w:rsidR="001F4C76" w:rsidRDefault="001F4C76" w:rsidP="001F4C76">
      <w:pPr>
        <w:ind w:firstLine="708"/>
        <w:rPr>
          <w:rFonts w:eastAsia="Times New Roman"/>
        </w:rPr>
      </w:pPr>
      <w:r>
        <w:t>В ходе выполнения лабораторной</w:t>
      </w:r>
      <w:r w:rsidRPr="005F633D">
        <w:t xml:space="preserve"> работы </w:t>
      </w:r>
      <w:r>
        <w:t>были исследованы</w:t>
      </w:r>
      <w:r w:rsidRPr="005F633D">
        <w:t xml:space="preserve"> </w:t>
      </w:r>
      <w:r>
        <w:t xml:space="preserve">характеристики полевого транзистора, а именно, </w:t>
      </w:r>
      <w:r w:rsidRPr="00A568F6">
        <w:t>определен</w:t>
      </w:r>
      <w:r>
        <w:t>ы</w:t>
      </w:r>
      <w:r w:rsidRPr="00A568F6">
        <w:t xml:space="preserve"> коэффициент передачи транзистора по постоянному току, </w:t>
      </w:r>
      <w:r>
        <w:t>передаточной характеристики полевого транзистора в схеме с общим истоком, получена зависимость сопротивления канала полевого транзистора от напряжения затвор-исток, получено семейство выходных характеристик полевого транзистора в схеме с общим истоком, исследована работа транзисторного каскада с общим истоком.</w:t>
      </w:r>
    </w:p>
    <w:p w14:paraId="714C7F04" w14:textId="77777777" w:rsidR="00E76B55" w:rsidRPr="00421A7E" w:rsidRDefault="00E76B55" w:rsidP="00E81A0D">
      <w:pPr>
        <w:ind w:firstLine="0"/>
      </w:pPr>
    </w:p>
    <w:sectPr w:rsidR="00E76B55" w:rsidRPr="00421A7E" w:rsidSect="00633218">
      <w:footerReference w:type="default" r:id="rId22"/>
      <w:pgSz w:w="11906" w:h="16838"/>
      <w:pgMar w:top="1134" w:right="851" w:bottom="1531" w:left="1701" w:header="0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CDCAC" w14:textId="77777777" w:rsidR="00C6740D" w:rsidRDefault="00C6740D" w:rsidP="0043303F">
      <w:pPr>
        <w:spacing w:after="0"/>
      </w:pPr>
      <w:r>
        <w:separator/>
      </w:r>
    </w:p>
  </w:endnote>
  <w:endnote w:type="continuationSeparator" w:id="0">
    <w:p w14:paraId="3577ADEB" w14:textId="77777777" w:rsidR="00C6740D" w:rsidRDefault="00C6740D" w:rsidP="004330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1368698"/>
      <w:docPartObj>
        <w:docPartGallery w:val="Page Numbers (Bottom of Page)"/>
        <w:docPartUnique/>
      </w:docPartObj>
    </w:sdtPr>
    <w:sdtEndPr/>
    <w:sdtContent>
      <w:p w14:paraId="3995FD62" w14:textId="77777777" w:rsidR="00633218" w:rsidRDefault="0063321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00C6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FC1CC" w14:textId="77777777" w:rsidR="00C6740D" w:rsidRDefault="00C6740D" w:rsidP="0043303F">
      <w:pPr>
        <w:spacing w:after="0"/>
      </w:pPr>
      <w:r>
        <w:separator/>
      </w:r>
    </w:p>
  </w:footnote>
  <w:footnote w:type="continuationSeparator" w:id="0">
    <w:p w14:paraId="775D83F3" w14:textId="77777777" w:rsidR="00C6740D" w:rsidRDefault="00C6740D" w:rsidP="004330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10B"/>
    <w:multiLevelType w:val="hybridMultilevel"/>
    <w:tmpl w:val="1084104E"/>
    <w:lvl w:ilvl="0" w:tplc="CF94DA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417F9B"/>
    <w:multiLevelType w:val="multilevel"/>
    <w:tmpl w:val="0419001D"/>
    <w:numStyleLink w:val="a"/>
  </w:abstractNum>
  <w:abstractNum w:abstractNumId="2" w15:restartNumberingAfterBreak="0">
    <w:nsid w:val="0DAB100E"/>
    <w:multiLevelType w:val="multilevel"/>
    <w:tmpl w:val="F01CFB76"/>
    <w:numStyleLink w:val="a0"/>
  </w:abstractNum>
  <w:abstractNum w:abstractNumId="3" w15:restartNumberingAfterBreak="0">
    <w:nsid w:val="0DC273C6"/>
    <w:multiLevelType w:val="multilevel"/>
    <w:tmpl w:val="DAB85D36"/>
    <w:numStyleLink w:val="a1"/>
  </w:abstractNum>
  <w:abstractNum w:abstractNumId="4" w15:restartNumberingAfterBreak="0">
    <w:nsid w:val="12004E61"/>
    <w:multiLevelType w:val="multilevel"/>
    <w:tmpl w:val="DAB85D36"/>
    <w:styleLink w:val="a1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</w:rPr>
    </w:lvl>
    <w:lvl w:ilvl="1">
      <w:start w:val="1"/>
      <w:numFmt w:val="decimal"/>
      <w:suff w:val="space"/>
      <w:lvlText w:val="%2."/>
      <w:lvlJc w:val="left"/>
      <w:pPr>
        <w:ind w:left="0" w:firstLine="709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5" w15:restartNumberingAfterBreak="0">
    <w:nsid w:val="19743518"/>
    <w:multiLevelType w:val="multilevel"/>
    <w:tmpl w:val="DAB85D36"/>
    <w:numStyleLink w:val="a1"/>
  </w:abstractNum>
  <w:abstractNum w:abstractNumId="6" w15:restartNumberingAfterBreak="0">
    <w:nsid w:val="222D622E"/>
    <w:multiLevelType w:val="multilevel"/>
    <w:tmpl w:val="86329590"/>
    <w:lvl w:ilvl="0">
      <w:start w:val="1"/>
      <w:numFmt w:val="decimal"/>
      <w:pStyle w:val="1"/>
      <w:lvlText w:val="%1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49D5A18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54E52CF"/>
    <w:multiLevelType w:val="multilevel"/>
    <w:tmpl w:val="7E9CABB2"/>
    <w:lvl w:ilvl="0">
      <w:start w:val="1"/>
      <w:numFmt w:val="decimal"/>
      <w:lvlText w:val="%1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9" w15:restartNumberingAfterBreak="0">
    <w:nsid w:val="267C2AB4"/>
    <w:multiLevelType w:val="multilevel"/>
    <w:tmpl w:val="F01CFB76"/>
    <w:numStyleLink w:val="a0"/>
  </w:abstractNum>
  <w:abstractNum w:abstractNumId="10" w15:restartNumberingAfterBreak="0">
    <w:nsid w:val="2969502F"/>
    <w:multiLevelType w:val="multilevel"/>
    <w:tmpl w:val="21307B7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0712A0C"/>
    <w:multiLevelType w:val="hybridMultilevel"/>
    <w:tmpl w:val="6F9AF156"/>
    <w:lvl w:ilvl="0" w:tplc="CF94DA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585A68"/>
    <w:multiLevelType w:val="hybridMultilevel"/>
    <w:tmpl w:val="520ADA0C"/>
    <w:lvl w:ilvl="0" w:tplc="401E4C1E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B130D20"/>
    <w:multiLevelType w:val="hybridMultilevel"/>
    <w:tmpl w:val="43800C32"/>
    <w:lvl w:ilvl="0" w:tplc="CF94DAA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B750678"/>
    <w:multiLevelType w:val="multilevel"/>
    <w:tmpl w:val="8FE8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001D75"/>
    <w:multiLevelType w:val="multilevel"/>
    <w:tmpl w:val="F01CFB76"/>
    <w:numStyleLink w:val="a0"/>
  </w:abstractNum>
  <w:abstractNum w:abstractNumId="16" w15:restartNumberingAfterBreak="0">
    <w:nsid w:val="5AC155A8"/>
    <w:multiLevelType w:val="multilevel"/>
    <w:tmpl w:val="F01CFB76"/>
    <w:styleLink w:val="a0"/>
    <w:lvl w:ilvl="0">
      <w:start w:val="1"/>
      <w:numFmt w:val="bullet"/>
      <w:suff w:val="space"/>
      <w:lvlText w:val="—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—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7" w15:restartNumberingAfterBreak="0">
    <w:nsid w:val="5B144B79"/>
    <w:multiLevelType w:val="multilevel"/>
    <w:tmpl w:val="F01CFB76"/>
    <w:numStyleLink w:val="a0"/>
  </w:abstractNum>
  <w:abstractNum w:abstractNumId="18" w15:restartNumberingAfterBreak="0">
    <w:nsid w:val="5E496896"/>
    <w:multiLevelType w:val="multilevel"/>
    <w:tmpl w:val="F01CFB76"/>
    <w:numStyleLink w:val="a0"/>
  </w:abstractNum>
  <w:abstractNum w:abstractNumId="19" w15:restartNumberingAfterBreak="0">
    <w:nsid w:val="66DE2F62"/>
    <w:multiLevelType w:val="multilevel"/>
    <w:tmpl w:val="AE800982"/>
    <w:lvl w:ilvl="0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[%2]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[%3]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20" w15:restartNumberingAfterBreak="0">
    <w:nsid w:val="6DF52625"/>
    <w:multiLevelType w:val="hybridMultilevel"/>
    <w:tmpl w:val="37729A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3D44B6A"/>
    <w:multiLevelType w:val="multilevel"/>
    <w:tmpl w:val="F01CFB76"/>
    <w:numStyleLink w:val="a0"/>
  </w:abstractNum>
  <w:num w:numId="1">
    <w:abstractNumId w:val="16"/>
  </w:num>
  <w:num w:numId="2">
    <w:abstractNumId w:val="21"/>
  </w:num>
  <w:num w:numId="3">
    <w:abstractNumId w:val="9"/>
  </w:num>
  <w:num w:numId="4">
    <w:abstractNumId w:val="15"/>
  </w:num>
  <w:num w:numId="5">
    <w:abstractNumId w:val="4"/>
  </w:num>
  <w:num w:numId="6">
    <w:abstractNumId w:val="5"/>
  </w:num>
  <w:num w:numId="7">
    <w:abstractNumId w:val="3"/>
  </w:num>
  <w:num w:numId="8">
    <w:abstractNumId w:val="2"/>
  </w:num>
  <w:num w:numId="9">
    <w:abstractNumId w:val="18"/>
  </w:num>
  <w:num w:numId="10">
    <w:abstractNumId w:val="8"/>
  </w:num>
  <w:num w:numId="11">
    <w:abstractNumId w:val="12"/>
  </w:num>
  <w:num w:numId="12">
    <w:abstractNumId w:val="10"/>
  </w:num>
  <w:num w:numId="13">
    <w:abstractNumId w:val="6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1"/>
  </w:num>
  <w:num w:numId="17">
    <w:abstractNumId w:val="19"/>
  </w:num>
  <w:num w:numId="18">
    <w:abstractNumId w:val="17"/>
  </w:num>
  <w:num w:numId="19">
    <w:abstractNumId w:val="14"/>
  </w:num>
  <w:num w:numId="20">
    <w:abstractNumId w:val="0"/>
  </w:num>
  <w:num w:numId="21">
    <w:abstractNumId w:val="11"/>
  </w:num>
  <w:num w:numId="22">
    <w:abstractNumId w:val="2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A46"/>
    <w:rsid w:val="00027F04"/>
    <w:rsid w:val="000C2537"/>
    <w:rsid w:val="000D69C1"/>
    <w:rsid w:val="001147CA"/>
    <w:rsid w:val="001257B9"/>
    <w:rsid w:val="00130621"/>
    <w:rsid w:val="00140688"/>
    <w:rsid w:val="00144EE1"/>
    <w:rsid w:val="001771C8"/>
    <w:rsid w:val="00183308"/>
    <w:rsid w:val="001A512B"/>
    <w:rsid w:val="001F4C76"/>
    <w:rsid w:val="00204BB6"/>
    <w:rsid w:val="002212E8"/>
    <w:rsid w:val="0025781C"/>
    <w:rsid w:val="0026619D"/>
    <w:rsid w:val="0030057B"/>
    <w:rsid w:val="00316C45"/>
    <w:rsid w:val="003200AA"/>
    <w:rsid w:val="00326AC2"/>
    <w:rsid w:val="003406D3"/>
    <w:rsid w:val="00363F20"/>
    <w:rsid w:val="003641EC"/>
    <w:rsid w:val="0039027C"/>
    <w:rsid w:val="00394728"/>
    <w:rsid w:val="003C2F9F"/>
    <w:rsid w:val="003E19E0"/>
    <w:rsid w:val="00421A7E"/>
    <w:rsid w:val="0043303F"/>
    <w:rsid w:val="00483BA0"/>
    <w:rsid w:val="00496DE0"/>
    <w:rsid w:val="004B5019"/>
    <w:rsid w:val="004D79F8"/>
    <w:rsid w:val="004F2A46"/>
    <w:rsid w:val="004F7204"/>
    <w:rsid w:val="005037A9"/>
    <w:rsid w:val="00504CCF"/>
    <w:rsid w:val="005401C2"/>
    <w:rsid w:val="005624D5"/>
    <w:rsid w:val="005634C2"/>
    <w:rsid w:val="00566120"/>
    <w:rsid w:val="00581961"/>
    <w:rsid w:val="00587CAE"/>
    <w:rsid w:val="005D6272"/>
    <w:rsid w:val="006035A7"/>
    <w:rsid w:val="0061566F"/>
    <w:rsid w:val="00633218"/>
    <w:rsid w:val="00650CE0"/>
    <w:rsid w:val="006674FD"/>
    <w:rsid w:val="006C5001"/>
    <w:rsid w:val="006E0D41"/>
    <w:rsid w:val="0081122D"/>
    <w:rsid w:val="00867B2A"/>
    <w:rsid w:val="00875E78"/>
    <w:rsid w:val="00882458"/>
    <w:rsid w:val="008A00C6"/>
    <w:rsid w:val="008D20E4"/>
    <w:rsid w:val="008D452D"/>
    <w:rsid w:val="00951C5F"/>
    <w:rsid w:val="009A4EBF"/>
    <w:rsid w:val="009B23FB"/>
    <w:rsid w:val="009C4692"/>
    <w:rsid w:val="009C6AF6"/>
    <w:rsid w:val="009D693C"/>
    <w:rsid w:val="009F5D1C"/>
    <w:rsid w:val="009F6718"/>
    <w:rsid w:val="00A51372"/>
    <w:rsid w:val="00A531C3"/>
    <w:rsid w:val="00A566D7"/>
    <w:rsid w:val="00A65E20"/>
    <w:rsid w:val="00A77E98"/>
    <w:rsid w:val="00AB1C08"/>
    <w:rsid w:val="00AD0884"/>
    <w:rsid w:val="00AD3A6D"/>
    <w:rsid w:val="00B63732"/>
    <w:rsid w:val="00B72516"/>
    <w:rsid w:val="00B87828"/>
    <w:rsid w:val="00B96ADC"/>
    <w:rsid w:val="00C05D99"/>
    <w:rsid w:val="00C61558"/>
    <w:rsid w:val="00C6740D"/>
    <w:rsid w:val="00CC197C"/>
    <w:rsid w:val="00D221E6"/>
    <w:rsid w:val="00D265D0"/>
    <w:rsid w:val="00D4349C"/>
    <w:rsid w:val="00DA5283"/>
    <w:rsid w:val="00DC5A6E"/>
    <w:rsid w:val="00DD66E6"/>
    <w:rsid w:val="00DE5C14"/>
    <w:rsid w:val="00DF4ADD"/>
    <w:rsid w:val="00DF7287"/>
    <w:rsid w:val="00E36142"/>
    <w:rsid w:val="00E76B55"/>
    <w:rsid w:val="00E81A0D"/>
    <w:rsid w:val="00E9173C"/>
    <w:rsid w:val="00EA708D"/>
    <w:rsid w:val="00EC0492"/>
    <w:rsid w:val="00EE1276"/>
    <w:rsid w:val="00F20747"/>
    <w:rsid w:val="00F224A1"/>
    <w:rsid w:val="00F332B1"/>
    <w:rsid w:val="00F56DBD"/>
    <w:rsid w:val="00F65A11"/>
    <w:rsid w:val="00FB08A9"/>
    <w:rsid w:val="00FB742E"/>
    <w:rsid w:val="00FC205D"/>
    <w:rsid w:val="00FC57C1"/>
    <w:rsid w:val="00FE1CD7"/>
    <w:rsid w:val="00FE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9E2564"/>
  <w15:docId w15:val="{9B612E46-0ADC-1248-9EC2-62520846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147CA"/>
    <w:pPr>
      <w:spacing w:after="28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581961"/>
    <w:pPr>
      <w:keepNext/>
      <w:keepLines/>
      <w:numPr>
        <w:numId w:val="13"/>
      </w:numPr>
      <w:suppressAutoHyphens/>
      <w:contextualSpacing w:val="0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581961"/>
    <w:pPr>
      <w:keepNext/>
      <w:keepLines/>
      <w:numPr>
        <w:ilvl w:val="1"/>
        <w:numId w:val="13"/>
      </w:numPr>
      <w:suppressAutoHyphens/>
      <w:contextualSpacing w:val="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B96ADC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B96ADC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B96ADC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B96ADC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B96ADC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B96ADC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B96ADC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7"/>
    <w:link w:val="a8"/>
    <w:uiPriority w:val="99"/>
    <w:unhideWhenUsed/>
    <w:rsid w:val="0043303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3"/>
    <w:link w:val="a6"/>
    <w:uiPriority w:val="99"/>
    <w:rsid w:val="00581961"/>
    <w:rPr>
      <w:rFonts w:ascii="Times New Roman" w:hAnsi="Times New Roman"/>
      <w:sz w:val="28"/>
    </w:rPr>
  </w:style>
  <w:style w:type="paragraph" w:styleId="a9">
    <w:name w:val="footer"/>
    <w:basedOn w:val="a7"/>
    <w:link w:val="aa"/>
    <w:uiPriority w:val="99"/>
    <w:unhideWhenUsed/>
    <w:rsid w:val="0043303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3"/>
    <w:link w:val="a9"/>
    <w:uiPriority w:val="99"/>
    <w:rsid w:val="0043303F"/>
    <w:rPr>
      <w:rFonts w:ascii="Times New Roman" w:hAnsi="Times New Roman"/>
      <w:sz w:val="28"/>
    </w:rPr>
  </w:style>
  <w:style w:type="paragraph" w:styleId="a7">
    <w:name w:val="No Spacing"/>
    <w:uiPriority w:val="1"/>
    <w:qFormat/>
    <w:rsid w:val="0043303F"/>
    <w:pPr>
      <w:spacing w:after="0" w:line="240" w:lineRule="auto"/>
      <w:contextualSpacing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3"/>
    <w:link w:val="1"/>
    <w:uiPriority w:val="9"/>
    <w:rsid w:val="00581961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3"/>
    <w:link w:val="2"/>
    <w:uiPriority w:val="9"/>
    <w:rsid w:val="00581961"/>
    <w:rPr>
      <w:rFonts w:ascii="Times New Roman" w:eastAsiaTheme="majorEastAsia" w:hAnsi="Times New Roman" w:cstheme="majorBidi"/>
      <w:b/>
      <w:sz w:val="28"/>
      <w:szCs w:val="26"/>
    </w:rPr>
  </w:style>
  <w:style w:type="numbering" w:customStyle="1" w:styleId="a0">
    <w:name w:val="Маркированное перечисление"/>
    <w:uiPriority w:val="99"/>
    <w:rsid w:val="00394728"/>
    <w:pPr>
      <w:numPr>
        <w:numId w:val="1"/>
      </w:numPr>
    </w:pPr>
  </w:style>
  <w:style w:type="paragraph" w:styleId="ab">
    <w:name w:val="List Paragraph"/>
    <w:basedOn w:val="a2"/>
    <w:uiPriority w:val="34"/>
    <w:qFormat/>
    <w:rsid w:val="00394728"/>
    <w:pPr>
      <w:ind w:left="720"/>
    </w:pPr>
  </w:style>
  <w:style w:type="numbering" w:customStyle="1" w:styleId="a1">
    <w:name w:val="Нумерованное перечисление"/>
    <w:uiPriority w:val="99"/>
    <w:rsid w:val="00394728"/>
    <w:pPr>
      <w:numPr>
        <w:numId w:val="5"/>
      </w:numPr>
    </w:pPr>
  </w:style>
  <w:style w:type="character" w:customStyle="1" w:styleId="30">
    <w:name w:val="Заголовок 3 Знак"/>
    <w:basedOn w:val="a3"/>
    <w:link w:val="3"/>
    <w:uiPriority w:val="9"/>
    <w:semiHidden/>
    <w:rsid w:val="00B96A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sid w:val="00B96ADC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3"/>
    <w:link w:val="5"/>
    <w:uiPriority w:val="9"/>
    <w:semiHidden/>
    <w:rsid w:val="00B96ADC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3"/>
    <w:link w:val="6"/>
    <w:uiPriority w:val="9"/>
    <w:semiHidden/>
    <w:rsid w:val="00B96ADC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3"/>
    <w:link w:val="7"/>
    <w:uiPriority w:val="9"/>
    <w:semiHidden/>
    <w:rsid w:val="00B96ADC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3"/>
    <w:link w:val="8"/>
    <w:uiPriority w:val="9"/>
    <w:semiHidden/>
    <w:rsid w:val="00B96A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B96A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c">
    <w:name w:val="Формула"/>
    <w:basedOn w:val="a7"/>
    <w:next w:val="a2"/>
    <w:qFormat/>
    <w:rsid w:val="00A531C3"/>
    <w:pPr>
      <w:spacing w:after="280"/>
      <w:contextualSpacing w:val="0"/>
      <w:jc w:val="center"/>
    </w:pPr>
  </w:style>
  <w:style w:type="paragraph" w:customStyle="1" w:styleId="ad">
    <w:name w:val="Рисунок"/>
    <w:basedOn w:val="a7"/>
    <w:qFormat/>
    <w:rsid w:val="00A531C3"/>
    <w:pPr>
      <w:spacing w:after="280"/>
      <w:contextualSpacing w:val="0"/>
      <w:jc w:val="center"/>
    </w:pPr>
  </w:style>
  <w:style w:type="paragraph" w:customStyle="1" w:styleId="ae">
    <w:name w:val="Таблица"/>
    <w:basedOn w:val="a7"/>
    <w:qFormat/>
    <w:rsid w:val="00A531C3"/>
    <w:pPr>
      <w:tabs>
        <w:tab w:val="left" w:pos="1985"/>
      </w:tabs>
      <w:jc w:val="left"/>
    </w:pPr>
  </w:style>
  <w:style w:type="numbering" w:customStyle="1" w:styleId="a">
    <w:name w:val="Список использованных источников"/>
    <w:uiPriority w:val="99"/>
    <w:rsid w:val="00F56DBD"/>
    <w:pPr>
      <w:numPr>
        <w:numId w:val="15"/>
      </w:numPr>
    </w:pPr>
  </w:style>
  <w:style w:type="table" w:styleId="af">
    <w:name w:val="Table Grid"/>
    <w:basedOn w:val="a4"/>
    <w:uiPriority w:val="59"/>
    <w:rsid w:val="00D22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3"/>
    <w:uiPriority w:val="99"/>
    <w:semiHidden/>
    <w:rsid w:val="00A566D7"/>
    <w:rPr>
      <w:color w:val="808080"/>
    </w:rPr>
  </w:style>
  <w:style w:type="character" w:styleId="af1">
    <w:name w:val="annotation reference"/>
    <w:basedOn w:val="a3"/>
    <w:uiPriority w:val="99"/>
    <w:semiHidden/>
    <w:unhideWhenUsed/>
    <w:rsid w:val="00363F20"/>
    <w:rPr>
      <w:sz w:val="16"/>
      <w:szCs w:val="16"/>
    </w:rPr>
  </w:style>
  <w:style w:type="paragraph" w:styleId="af2">
    <w:name w:val="annotation text"/>
    <w:basedOn w:val="a2"/>
    <w:link w:val="af3"/>
    <w:uiPriority w:val="99"/>
    <w:semiHidden/>
    <w:unhideWhenUsed/>
    <w:rsid w:val="00363F20"/>
    <w:rPr>
      <w:sz w:val="20"/>
      <w:szCs w:val="20"/>
    </w:rPr>
  </w:style>
  <w:style w:type="character" w:customStyle="1" w:styleId="af3">
    <w:name w:val="Текст примечания Знак"/>
    <w:basedOn w:val="a3"/>
    <w:link w:val="af2"/>
    <w:uiPriority w:val="99"/>
    <w:semiHidden/>
    <w:rsid w:val="00363F20"/>
    <w:rPr>
      <w:rFonts w:ascii="Times New Roman" w:hAnsi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63F20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363F20"/>
    <w:rPr>
      <w:rFonts w:ascii="Times New Roman" w:hAnsi="Times New Roman"/>
      <w:b/>
      <w:bCs/>
      <w:sz w:val="20"/>
      <w:szCs w:val="20"/>
    </w:rPr>
  </w:style>
  <w:style w:type="paragraph" w:styleId="af6">
    <w:name w:val="Balloon Text"/>
    <w:basedOn w:val="a2"/>
    <w:link w:val="af7"/>
    <w:uiPriority w:val="99"/>
    <w:semiHidden/>
    <w:unhideWhenUsed/>
    <w:rsid w:val="00363F2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3"/>
    <w:link w:val="af6"/>
    <w:uiPriority w:val="99"/>
    <w:semiHidden/>
    <w:rsid w:val="00363F20"/>
    <w:rPr>
      <w:rFonts w:ascii="Segoe UI" w:hAnsi="Segoe UI" w:cs="Segoe UI"/>
      <w:sz w:val="18"/>
      <w:szCs w:val="18"/>
    </w:rPr>
  </w:style>
  <w:style w:type="paragraph" w:styleId="af8">
    <w:name w:val="Normal (Web)"/>
    <w:basedOn w:val="a2"/>
    <w:uiPriority w:val="99"/>
    <w:unhideWhenUsed/>
    <w:rsid w:val="005D6272"/>
    <w:pPr>
      <w:spacing w:before="100" w:beforeAutospacing="1" w:after="100" w:afterAutospacing="1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5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7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8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9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7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19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5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8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5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5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2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4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6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2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4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8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5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4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0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6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9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9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9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72;&#1090;&#1086;&#1083;&#1080;&#1081;%20&#1053;&#1072;&#1076;&#1086;&#1083;&#1100;&#1089;&#1082;&#1080;&#1081;\Documents\&#1055;&#1086;&#1083;&#1100;&#1079;&#1086;&#1074;&#1072;&#1090;&#1077;&#1083;&#1100;&#1089;&#1082;&#1080;&#1077;%20&#1096;&#1072;&#1073;&#1083;&#1086;&#1085;&#1099;%20Office\&#1051;&#1072;&#1073;&#1086;&#1088;&#1072;&#1090;&#1086;&#1088;&#1085;&#1072;&#1103;%20&#1088;&#1072;&#1073;&#1086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24ACD-B8E2-42C0-B7D7-1C381A915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 работа.dotx</Template>
  <TotalTime>1</TotalTime>
  <Pages>11</Pages>
  <Words>1263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Надольский</dc:creator>
  <cp:keywords/>
  <dc:description/>
  <cp:lastModifiedBy>slavik slavik</cp:lastModifiedBy>
  <cp:revision>2</cp:revision>
  <cp:lastPrinted>2022-10-04T12:25:00Z</cp:lastPrinted>
  <dcterms:created xsi:type="dcterms:W3CDTF">2022-10-14T12:42:00Z</dcterms:created>
  <dcterms:modified xsi:type="dcterms:W3CDTF">2022-10-14T12:42:00Z</dcterms:modified>
</cp:coreProperties>
</file>